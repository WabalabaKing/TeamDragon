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C61" w:rsidP="008C7BAE" w:rsidRDefault="002E1C61" w14:paraId="201106C3" w14:textId="77777777">
      <w:pPr>
        <w:rPr>
          <w:rFonts w:cs="Calibri"/>
          <w:b/>
          <w:bCs/>
          <w:color w:val="FFFFFF"/>
          <w:sz w:val="18"/>
          <w:szCs w:val="18"/>
        </w:rPr>
      </w:pPr>
    </w:p>
    <w:tbl>
      <w:tblPr>
        <w:tblW w:w="14580" w:type="dxa"/>
        <w:tblBorders>
          <w:top w:val="single" w:color="BFBFBF" w:themeColor="background1" w:themeShade="BF" w:sz="8" w:space="0"/>
          <w:left w:val="single" w:color="BFBFBF" w:themeColor="background1" w:themeShade="BF" w:sz="8" w:space="0"/>
          <w:bottom w:val="single" w:color="BFBFBF" w:themeColor="background1" w:themeShade="BF" w:sz="8" w:space="0"/>
          <w:right w:val="single" w:color="BFBFBF" w:themeColor="background1" w:themeShade="BF" w:sz="8" w:space="0"/>
          <w:insideH w:val="single" w:color="BFBFBF" w:themeColor="background1" w:themeShade="BF" w:sz="8" w:space="0"/>
          <w:insideV w:val="single" w:color="BFBFBF" w:themeColor="background1" w:themeShade="BF" w:sz="8" w:space="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3584"/>
        <w:gridCol w:w="340"/>
        <w:gridCol w:w="567"/>
        <w:gridCol w:w="909"/>
        <w:gridCol w:w="898"/>
        <w:gridCol w:w="6"/>
        <w:gridCol w:w="900"/>
        <w:gridCol w:w="6"/>
        <w:gridCol w:w="895"/>
        <w:gridCol w:w="892"/>
        <w:gridCol w:w="6"/>
        <w:gridCol w:w="894"/>
        <w:gridCol w:w="6"/>
        <w:gridCol w:w="894"/>
        <w:gridCol w:w="6"/>
        <w:gridCol w:w="897"/>
        <w:gridCol w:w="6"/>
        <w:gridCol w:w="894"/>
        <w:gridCol w:w="7"/>
        <w:gridCol w:w="898"/>
      </w:tblGrid>
      <w:tr w:rsidRPr="003C68E8" w:rsidR="00F925E1" w:rsidTr="00780890" w14:paraId="23C7CE3B" w14:textId="77777777">
        <w:trPr>
          <w:trHeight w:val="365"/>
        </w:trPr>
        <w:tc>
          <w:tcPr>
            <w:tcW w:w="1075" w:type="dxa"/>
            <w:tcBorders>
              <w:top w:val="nil"/>
              <w:left w:val="nil"/>
              <w:bottom w:val="single" w:color="BFBFBF" w:themeColor="background1" w:themeShade="BF" w:sz="18" w:space="0"/>
              <w:right w:val="nil"/>
            </w:tcBorders>
            <w:vAlign w:val="center"/>
          </w:tcPr>
          <w:p w:rsidRPr="003C68E8" w:rsidR="00F925E1" w:rsidP="0070318E" w:rsidRDefault="00F925E1" w14:paraId="483D34C4" w14:textId="77777777">
            <w:pPr>
              <w:rPr>
                <w:rFonts w:cs="Calibr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70318E" w:rsidR="00F925E1" w:rsidP="0070318E" w:rsidRDefault="00F925E1" w14:paraId="4025A4B4" w14:textId="77777777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2E68EF">
              <w:rPr>
                <w:rFonts w:cs="Calibri"/>
                <w:b/>
                <w:bCs/>
                <w:color w:val="FFFFFF" w:themeColor="background1"/>
                <w:sz w:val="18"/>
                <w:szCs w:val="18"/>
              </w:rPr>
              <w:t>DRR</w:t>
            </w:r>
          </w:p>
        </w:tc>
        <w:tc>
          <w:tcPr>
            <w:tcW w:w="1816" w:type="dxa"/>
            <w:gridSpan w:val="3"/>
            <w:tcBorders>
              <w:top w:val="single" w:color="BFBFBF" w:themeColor="background1" w:themeShade="BF" w:sz="18" w:space="0"/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8EAADB" w:themeFill="accent1" w:themeFillTint="99"/>
            <w:vAlign w:val="center"/>
          </w:tcPr>
          <w:p w:rsidRPr="0070318E" w:rsidR="00F925E1" w:rsidP="0070318E" w:rsidRDefault="00F925E1" w14:paraId="2E1D4286" w14:textId="1AD41DC0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DRR</w:t>
            </w:r>
          </w:p>
        </w:tc>
        <w:tc>
          <w:tcPr>
            <w:tcW w:w="2705" w:type="dxa"/>
            <w:gridSpan w:val="5"/>
            <w:tcBorders>
              <w:top w:val="single" w:color="BFBFBF" w:themeColor="background1" w:themeShade="BF" w:sz="18" w:space="0"/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A8D08D" w:themeFill="accent6" w:themeFillTint="99"/>
            <w:vAlign w:val="center"/>
          </w:tcPr>
          <w:p w:rsidRPr="0070318E" w:rsidR="00F925E1" w:rsidP="0070318E" w:rsidRDefault="00F925E1" w14:paraId="4FEAB4A8" w14:textId="6B5065E1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PDR/PDP</w:t>
            </w:r>
          </w:p>
        </w:tc>
        <w:tc>
          <w:tcPr>
            <w:tcW w:w="5400" w:type="dxa"/>
            <w:gridSpan w:val="11"/>
            <w:tcBorders>
              <w:top w:val="single" w:color="BFBFBF" w:themeColor="background1" w:themeShade="BF" w:sz="18" w:space="0"/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FD966" w:themeFill="accent4" w:themeFillTint="99"/>
            <w:vAlign w:val="center"/>
          </w:tcPr>
          <w:p w:rsidRPr="0070318E" w:rsidR="00F925E1" w:rsidP="007426A1" w:rsidRDefault="00F925E1" w14:paraId="0F5BE52F" w14:textId="03B1D25D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FDR/FDP</w:t>
            </w:r>
          </w:p>
        </w:tc>
      </w:tr>
      <w:tr w:rsidRPr="00E32805" w:rsidR="000C49BE" w:rsidTr="00780890" w14:paraId="5EE663B8" w14:textId="77777777">
        <w:trPr>
          <w:trHeight w:val="568"/>
        </w:trPr>
        <w:tc>
          <w:tcPr>
            <w:tcW w:w="1075" w:type="dxa"/>
            <w:tcBorders>
              <w:top w:val="single" w:color="BFBFBF" w:themeColor="background1" w:themeShade="BF" w:sz="18" w:space="0"/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vAlign w:val="center"/>
          </w:tcPr>
          <w:p w:rsidRPr="004F427E" w:rsidR="00F925E1" w:rsidP="0070318E" w:rsidRDefault="00F925E1" w14:paraId="433F6D93" w14:textId="77777777">
            <w:pP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4F427E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TASK ID</w:t>
            </w:r>
          </w:p>
        </w:tc>
        <w:tc>
          <w:tcPr>
            <w:tcW w:w="3584" w:type="dxa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vAlign w:val="center"/>
          </w:tcPr>
          <w:p w:rsidRPr="004F427E" w:rsidR="00F925E1" w:rsidP="0070318E" w:rsidRDefault="00F925E1" w14:paraId="6E5313E6" w14:textId="77777777">
            <w:pPr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4F427E">
              <w:rPr>
                <w:rFonts w:cs="Calibri"/>
                <w:b/>
                <w:bCs/>
                <w:color w:val="404040" w:themeColor="text1" w:themeTint="BF"/>
                <w:sz w:val="18"/>
                <w:szCs w:val="18"/>
              </w:rPr>
              <w:t>TASK</w:t>
            </w:r>
          </w:p>
        </w:tc>
        <w:tc>
          <w:tcPr>
            <w:tcW w:w="907" w:type="dxa"/>
            <w:gridSpan w:val="2"/>
            <w:tcBorders>
              <w:top w:val="single" w:color="BFBFBF" w:themeColor="background1" w:themeShade="BF" w:sz="18" w:space="0"/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70318E" w:rsidRDefault="00F925E1" w14:paraId="4D25DE43" w14:textId="5AF580FC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2/8</w:t>
            </w:r>
          </w:p>
        </w:tc>
        <w:tc>
          <w:tcPr>
            <w:tcW w:w="909" w:type="dxa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70318E" w:rsidRDefault="00F925E1" w14:paraId="01A17B1A" w14:textId="1549833D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2/15</w:t>
            </w:r>
          </w:p>
        </w:tc>
        <w:tc>
          <w:tcPr>
            <w:tcW w:w="904" w:type="dxa"/>
            <w:gridSpan w:val="2"/>
            <w:tcBorders>
              <w:top w:val="single" w:color="BFBFBF" w:themeColor="background1" w:themeShade="BF" w:sz="18" w:space="0"/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70318E" w:rsidRDefault="00F925E1" w14:paraId="3ACB68B4" w14:textId="6861F189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2/22</w:t>
            </w:r>
          </w:p>
        </w:tc>
        <w:tc>
          <w:tcPr>
            <w:tcW w:w="906" w:type="dxa"/>
            <w:gridSpan w:val="2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70318E" w:rsidRDefault="00F925E1" w14:paraId="5058ECB9" w14:textId="77776C84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3/1</w:t>
            </w:r>
          </w:p>
        </w:tc>
        <w:tc>
          <w:tcPr>
            <w:tcW w:w="895" w:type="dxa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5163F3" w:rsidRDefault="00F925E1" w14:paraId="51BEED98" w14:textId="0766C4E9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3/8</w:t>
            </w:r>
          </w:p>
        </w:tc>
        <w:tc>
          <w:tcPr>
            <w:tcW w:w="898" w:type="dxa"/>
            <w:gridSpan w:val="2"/>
            <w:tcBorders>
              <w:top w:val="single" w:color="BFBFBF" w:themeColor="background1" w:themeShade="BF" w:sz="18" w:space="0"/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70318E" w:rsidRDefault="00F925E1" w14:paraId="3AF7FE65" w14:textId="14C7E763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3/15</w:t>
            </w:r>
          </w:p>
        </w:tc>
        <w:tc>
          <w:tcPr>
            <w:tcW w:w="900" w:type="dxa"/>
            <w:gridSpan w:val="2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70318E" w:rsidRDefault="00F925E1" w14:paraId="7DF38F7A" w14:textId="127B7DF3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3/22</w:t>
            </w:r>
          </w:p>
        </w:tc>
        <w:tc>
          <w:tcPr>
            <w:tcW w:w="900" w:type="dxa"/>
            <w:gridSpan w:val="2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vAlign w:val="center"/>
          </w:tcPr>
          <w:p w:rsidR="00F925E1" w:rsidP="007426A1" w:rsidRDefault="00F925E1" w14:paraId="3DEC8A6B" w14:textId="08EFFC80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3/29</w:t>
            </w:r>
          </w:p>
        </w:tc>
        <w:tc>
          <w:tcPr>
            <w:tcW w:w="897" w:type="dxa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vAlign w:val="center"/>
          </w:tcPr>
          <w:p w:rsidR="00F925E1" w:rsidP="007426A1" w:rsidRDefault="00F925E1" w14:paraId="36486C0B" w14:textId="3AA73911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4/5</w:t>
            </w:r>
          </w:p>
        </w:tc>
        <w:tc>
          <w:tcPr>
            <w:tcW w:w="907" w:type="dxa"/>
            <w:gridSpan w:val="3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9D9D9" w:themeFill="background1" w:themeFillShade="D9"/>
            <w:vAlign w:val="center"/>
          </w:tcPr>
          <w:p w:rsidR="00F925E1" w:rsidP="007426A1" w:rsidRDefault="00F925E1" w14:paraId="4157B6D8" w14:textId="18B6DCD6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4/12</w:t>
            </w:r>
          </w:p>
        </w:tc>
        <w:tc>
          <w:tcPr>
            <w:tcW w:w="898" w:type="dxa"/>
            <w:tcBorders>
              <w:top w:val="single" w:color="BFBFBF" w:themeColor="background1" w:themeShade="BF" w:sz="18" w:space="0"/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Pr="00F644E6" w:rsidR="00F925E1" w:rsidP="0070318E" w:rsidRDefault="00F925E1" w14:paraId="7D787264" w14:textId="7E407C96">
            <w:pPr>
              <w:jc w:val="center"/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</w:pPr>
            <w:r>
              <w:rPr>
                <w:rFonts w:cs="Calibri"/>
                <w:b/>
                <w:bCs/>
                <w:color w:val="404040" w:themeColor="text1" w:themeTint="BF"/>
                <w:sz w:val="15"/>
                <w:szCs w:val="15"/>
              </w:rPr>
              <w:t>4/19+</w:t>
            </w:r>
          </w:p>
        </w:tc>
      </w:tr>
      <w:tr w:rsidRPr="00E32805" w:rsidR="000C49BE" w:rsidTr="00780890" w14:paraId="47BDDFF0" w14:textId="77777777">
        <w:trPr>
          <w:trHeight w:val="422"/>
        </w:trPr>
        <w:tc>
          <w:tcPr>
            <w:tcW w:w="1075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E22906" w:rsidR="000C49BE" w:rsidP="0070318E" w:rsidRDefault="000C49BE" w14:paraId="478C70B8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84" w:type="dxa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E22906" w:rsidR="000C49BE" w:rsidP="0070318E" w:rsidRDefault="000C49BE" w14:paraId="68309C26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DRR</w:t>
            </w:r>
          </w:p>
        </w:tc>
        <w:tc>
          <w:tcPr>
            <w:tcW w:w="1816" w:type="dxa"/>
            <w:gridSpan w:val="3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  <w:right w:val="single" w:color="BFBFBF" w:themeColor="background1" w:themeShade="BF" w:sz="4" w:space="0"/>
            </w:tcBorders>
            <w:shd w:val="clear" w:color="auto" w:fill="F4B083" w:themeFill="accent2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7FCF7C0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  <w:right w:val="single" w:color="BFBFBF" w:sz="4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5619A42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595959" w:themeColor="text1" w:themeTint="A6" w:sz="4" w:space="0"/>
              <w:left w:val="single" w:color="BFBFBF" w:sz="4" w:space="0"/>
              <w:bottom w:val="single" w:color="000000" w:themeColor="text1" w:sz="4" w:space="0"/>
              <w:right w:val="single" w:color="BFBFBF" w:sz="4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30BB365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color="595959" w:themeColor="text1" w:themeTint="A6" w:sz="4" w:space="0"/>
              <w:left w:val="single" w:color="BFBFBF" w:sz="4" w:space="0"/>
              <w:bottom w:val="single" w:color="000000" w:themeColor="text1" w:sz="4" w:space="0"/>
              <w:right w:val="single" w:color="BFBFBF" w:themeColor="background1" w:themeShade="BF" w:sz="18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1920C76E" w14:textId="755B7645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198F8B4C" w14:textId="5678B012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32DFAF4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4F427E" w:rsidR="000C49BE" w:rsidP="007426A1" w:rsidRDefault="000C49BE" w14:paraId="71B04F9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4F427E" w:rsidR="000C49BE" w:rsidP="007426A1" w:rsidRDefault="000C49BE" w14:paraId="419BCA2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8EAADB" w:themeFill="accent1" w:themeFillTint="99"/>
          </w:tcPr>
          <w:p w:rsidRPr="004F427E" w:rsidR="000C49BE" w:rsidP="0070318E" w:rsidRDefault="000C49BE" w14:paraId="0BE9512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595959" w:themeColor="text1" w:themeTint="A6" w:sz="4" w:space="0"/>
              <w:bottom w:val="single" w:color="000000" w:themeColor="text1" w:sz="4" w:space="0"/>
              <w:right w:val="single" w:color="BFBFBF" w:themeColor="background1" w:themeShade="BF" w:sz="18" w:space="0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4A537036" w14:textId="5D0E6298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84E1CAD" w14:textId="77777777">
        <w:trPr>
          <w:trHeight w:val="426"/>
        </w:trPr>
        <w:tc>
          <w:tcPr>
            <w:tcW w:w="1075" w:type="dxa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5A44C44A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1.1</w:t>
            </w:r>
          </w:p>
        </w:tc>
        <w:tc>
          <w:tcPr>
            <w:tcW w:w="3584" w:type="dxa"/>
            <w:tcBorders>
              <w:top w:val="single" w:color="000000" w:themeColor="text1" w:sz="4" w:space="0"/>
            </w:tcBorders>
            <w:shd w:val="clear" w:color="auto" w:fill="auto"/>
            <w:vAlign w:val="center"/>
          </w:tcPr>
          <w:p w:rsidRPr="004F427E" w:rsidR="00F925E1" w:rsidP="0070318E" w:rsidRDefault="00F925E1" w14:paraId="5058BD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 selection</w:t>
            </w:r>
          </w:p>
        </w:tc>
        <w:tc>
          <w:tcPr>
            <w:tcW w:w="907" w:type="dxa"/>
            <w:gridSpan w:val="2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D6ECC7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000000" w:themeColor="text1" w:sz="4" w:space="0"/>
            </w:tcBorders>
            <w:shd w:val="clear" w:color="auto" w:fill="EAEEF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EA7E13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423B22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876339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color="000000" w:themeColor="text1" w:sz="4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9A7301A" w14:textId="1CC2DCC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DED5173" w14:textId="0DBFA0F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45A9A3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3AEDBAF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5E5F23C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 w:rsidRPr="004F427E" w:rsidR="00F925E1" w:rsidP="0070318E" w:rsidRDefault="00F925E1" w14:paraId="4EE3046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000000" w:themeColor="text1" w:sz="4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2DB3055" w14:textId="10DB79F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F651E7" w:rsidTr="00780890" w14:paraId="274EC82A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67AF0438" w14:textId="35C5BD19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7293ABEC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level aerodynamics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FE5A27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797360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F7921C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bottom w:val="single" w:color="BFBFBF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512CCC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D45D7B0" w14:textId="3B022024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B705109" w14:textId="0227DAD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EE16E6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12DE946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2380BC2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2538BCC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9565996" w14:textId="762C86B5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F651E7" w:rsidTr="00780890" w14:paraId="281EAEDF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1461B2F3" w14:textId="1F60C319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0BC760F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Similarity Analysis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D28663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1E6278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775CC3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BFBFBF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D293D5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22406A2" w14:textId="6D0D668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B1F3345" w14:textId="53EF5C8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6FE9D4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46819EA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4B2AF20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4D502A0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0E59EDD" w14:textId="0CAFBF72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F651E7" w:rsidTr="00780890" w14:paraId="30487803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3C2770F6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1.3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2ED6C5A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level configuration</w:t>
            </w:r>
          </w:p>
        </w:tc>
        <w:tc>
          <w:tcPr>
            <w:tcW w:w="340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C44D47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vAlign w:val="center"/>
          </w:tcPr>
          <w:p w:rsidRPr="004F427E" w:rsidR="00F925E1" w:rsidP="0070318E" w:rsidRDefault="00F925E1" w14:paraId="340E134C" w14:textId="51649F6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B071D2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C77F2C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0A9662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DC1BADF" w14:textId="5FA9DBA5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C2AAD6B" w14:textId="7EB2DB1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C4BA26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6E5851B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5C68370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2869FFA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CA1727F" w14:textId="1768BEB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F651E7" w:rsidTr="00780890" w14:paraId="7B8CEED4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6730D903" w14:textId="63B1A19E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3.1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69A9395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OpenVSP</w:t>
            </w:r>
            <w:proofErr w:type="spellEnd"/>
            <w:r>
              <w:rPr>
                <w:sz w:val="18"/>
                <w:szCs w:val="18"/>
              </w:rPr>
              <w:t xml:space="preserve"> model</w:t>
            </w:r>
          </w:p>
        </w:tc>
        <w:tc>
          <w:tcPr>
            <w:tcW w:w="340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74D776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vAlign w:val="center"/>
          </w:tcPr>
          <w:p w:rsidRPr="004F427E" w:rsidR="00F925E1" w:rsidP="0070318E" w:rsidRDefault="00F925E1" w14:paraId="1F5D6AEE" w14:textId="43921C1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DDC002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A216D4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F6AD27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019724E" w14:textId="7807924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B42E7F5" w14:textId="768D942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0C9A91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482C76C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077515D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293BD79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369111A" w14:textId="058061F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67EAF78B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DEEAF6" w:themeFill="accent5" w:themeFillTint="33"/>
            <w:vAlign w:val="center"/>
          </w:tcPr>
          <w:p w:rsidRPr="004F427E" w:rsidR="00F925E1" w:rsidP="0070318E" w:rsidRDefault="00F925E1" w14:paraId="68B3409C" w14:textId="1306AEE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584" w:type="dxa"/>
            <w:shd w:val="clear" w:color="auto" w:fill="DEEAF6" w:themeFill="accent5" w:themeFillTint="33"/>
            <w:vAlign w:val="center"/>
          </w:tcPr>
          <w:p w:rsidRPr="004F427E" w:rsidR="00F925E1" w:rsidP="0070318E" w:rsidRDefault="00F925E1" w14:paraId="3744592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Freeze Lines</w:t>
            </w:r>
          </w:p>
        </w:tc>
        <w:tc>
          <w:tcPr>
            <w:tcW w:w="1816" w:type="dxa"/>
            <w:gridSpan w:val="3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ADF8693" w14:textId="27225176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2/16</w:t>
            </w: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461E70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AE991B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D88424A" w14:textId="345B67F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F641A26" w14:textId="45E94964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E4C1B0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DEEAF6" w:themeFill="accent5" w:themeFillTint="33"/>
            <w:vAlign w:val="center"/>
          </w:tcPr>
          <w:p w:rsidRPr="004F427E" w:rsidR="00F925E1" w:rsidP="007426A1" w:rsidRDefault="00F925E1" w14:paraId="6B54435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DEEAF6" w:themeFill="accent5" w:themeFillTint="33"/>
            <w:vAlign w:val="center"/>
          </w:tcPr>
          <w:p w:rsidRPr="004F427E" w:rsidR="00F925E1" w:rsidP="007426A1" w:rsidRDefault="00F925E1" w14:paraId="49CB8FB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DEEAF6" w:themeFill="accent5" w:themeFillTint="33"/>
          </w:tcPr>
          <w:p w:rsidRPr="004F427E" w:rsidR="00F925E1" w:rsidP="0070318E" w:rsidRDefault="00F925E1" w14:paraId="54BDCDA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8B541FD" w14:textId="77CB7E6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3D09A353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DEEAF6" w:themeFill="accent5" w:themeFillTint="33"/>
            <w:vAlign w:val="center"/>
          </w:tcPr>
          <w:p w:rsidRPr="004F427E" w:rsidR="00F925E1" w:rsidP="0070318E" w:rsidRDefault="00F925E1" w14:paraId="3C278463" w14:textId="32A7F81F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584" w:type="dxa"/>
            <w:shd w:val="clear" w:color="auto" w:fill="DEEAF6" w:themeFill="accent5" w:themeFillTint="33"/>
            <w:vAlign w:val="center"/>
          </w:tcPr>
          <w:p w:rsidRPr="004F427E" w:rsidR="00F925E1" w:rsidP="0070318E" w:rsidRDefault="00F925E1" w14:paraId="36F851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</w:t>
            </w:r>
          </w:p>
        </w:tc>
        <w:tc>
          <w:tcPr>
            <w:tcW w:w="1816" w:type="dxa"/>
            <w:gridSpan w:val="3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3F5C6B7" w14:textId="0E346FF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2/17</w:t>
            </w: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A736E3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957647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8B6A74F" w14:textId="64BA2CF4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23D7FBB" w14:textId="2D9E5FC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C59F05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DEEAF6" w:themeFill="accent5" w:themeFillTint="33"/>
            <w:vAlign w:val="center"/>
          </w:tcPr>
          <w:p w:rsidRPr="004F427E" w:rsidR="00F925E1" w:rsidP="007426A1" w:rsidRDefault="00F925E1" w14:paraId="6993FAF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DEEAF6" w:themeFill="accent5" w:themeFillTint="33"/>
            <w:vAlign w:val="center"/>
          </w:tcPr>
          <w:p w:rsidRPr="004F427E" w:rsidR="00F925E1" w:rsidP="007426A1" w:rsidRDefault="00F925E1" w14:paraId="3EDA91A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DEEAF6" w:themeFill="accent5" w:themeFillTint="33"/>
          </w:tcPr>
          <w:p w:rsidRPr="004F427E" w:rsidR="00F925E1" w:rsidP="0070318E" w:rsidRDefault="00F925E1" w14:paraId="2FB04DD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166176B" w14:textId="1087400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0688A8BB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EEAF6" w:themeFill="accent5" w:themeFillTint="33"/>
            <w:vAlign w:val="center"/>
          </w:tcPr>
          <w:p w:rsidRPr="004F427E" w:rsidR="00F925E1" w:rsidP="0070318E" w:rsidRDefault="00F925E1" w14:paraId="27E689ED" w14:textId="4EABF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3584" w:type="dxa"/>
            <w:tcBorders>
              <w:bottom w:val="single" w:color="595959" w:themeColor="text1" w:themeTint="A6" w:sz="4" w:space="0"/>
            </w:tcBorders>
            <w:shd w:val="clear" w:color="auto" w:fill="DEEAF6" w:themeFill="accent5" w:themeFillTint="33"/>
            <w:vAlign w:val="center"/>
          </w:tcPr>
          <w:p w:rsidR="00F925E1" w:rsidP="0070318E" w:rsidRDefault="00F925E1" w14:paraId="2963B44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</w:t>
            </w:r>
          </w:p>
        </w:tc>
        <w:tc>
          <w:tcPr>
            <w:tcW w:w="1816" w:type="dxa"/>
            <w:gridSpan w:val="3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4CA7385" w14:textId="09ECB7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2/18</w:t>
            </w: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5BE95F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bottom w:val="single" w:color="595959" w:themeColor="text1" w:themeTint="A6" w:sz="4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B8C577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2031F68" w14:textId="2EED290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CD8A9B5" w14:textId="0DEF687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EF33ED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DEEAF6" w:themeFill="accent5" w:themeFillTint="33"/>
            <w:vAlign w:val="center"/>
          </w:tcPr>
          <w:p w:rsidRPr="004F427E" w:rsidR="00F925E1" w:rsidP="007426A1" w:rsidRDefault="00F925E1" w14:paraId="2DCCB54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bottom w:val="single" w:color="595959" w:themeColor="text1" w:themeTint="A6" w:sz="4" w:space="0"/>
            </w:tcBorders>
            <w:shd w:val="clear" w:color="auto" w:fill="DEEAF6" w:themeFill="accent5" w:themeFillTint="33"/>
            <w:vAlign w:val="center"/>
          </w:tcPr>
          <w:p w:rsidRPr="004F427E" w:rsidR="00F925E1" w:rsidP="007426A1" w:rsidRDefault="00F925E1" w14:paraId="7919D07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bottom w:val="single" w:color="595959" w:themeColor="text1" w:themeTint="A6" w:sz="4" w:space="0"/>
            </w:tcBorders>
            <w:shd w:val="clear" w:color="auto" w:fill="DEEAF6" w:themeFill="accent5" w:themeFillTint="33"/>
          </w:tcPr>
          <w:p w:rsidRPr="004F427E" w:rsidR="00F925E1" w:rsidP="0070318E" w:rsidRDefault="00F925E1" w14:paraId="638B063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4BDF5BB" w14:textId="19A82B1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F6284F6" w14:textId="77777777">
        <w:trPr>
          <w:trHeight w:val="426"/>
        </w:trPr>
        <w:tc>
          <w:tcPr>
            <w:tcW w:w="1075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</w:tcBorders>
            <w:shd w:val="clear" w:color="auto" w:fill="A8D08D" w:themeFill="accent6" w:themeFillTint="99"/>
            <w:vAlign w:val="center"/>
          </w:tcPr>
          <w:p w:rsidRPr="00E22906" w:rsidR="000C49BE" w:rsidP="0070318E" w:rsidRDefault="000C49BE" w14:paraId="35CB8796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84" w:type="dxa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A8D08D" w:themeFill="accent6" w:themeFillTint="99"/>
            <w:vAlign w:val="center"/>
          </w:tcPr>
          <w:p w:rsidRPr="00E22906" w:rsidR="000C49BE" w:rsidP="0070318E" w:rsidRDefault="000C49BE" w14:paraId="402D4615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PDR</w:t>
            </w:r>
          </w:p>
        </w:tc>
        <w:tc>
          <w:tcPr>
            <w:tcW w:w="907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00990EA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0AD3957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  <w:right w:val="single" w:color="BFBFBF" w:themeColor="background1" w:themeShade="BF" w:sz="4" w:space="0"/>
            </w:tcBorders>
            <w:shd w:val="clear" w:color="auto" w:fill="F4B083" w:themeFill="accent2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6EDF57B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themeColor="text1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4F165B75" w14:textId="20DA4F7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27BF680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A8D08D" w:themeFill="accent6" w:themeFillTint="99"/>
            <w:vAlign w:val="center"/>
          </w:tcPr>
          <w:p w:rsidRPr="004F427E" w:rsidR="000C49BE" w:rsidP="007426A1" w:rsidRDefault="000C49BE" w14:paraId="7A472B0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A8D08D" w:themeFill="accent6" w:themeFillTint="99"/>
            <w:vAlign w:val="center"/>
          </w:tcPr>
          <w:p w:rsidRPr="004F427E" w:rsidR="000C49BE" w:rsidP="007426A1" w:rsidRDefault="000C49BE" w14:paraId="3C2A7C6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595959" w:themeColor="text1" w:themeTint="A6" w:sz="4" w:space="0"/>
              <w:bottom w:val="single" w:color="000000" w:themeColor="text1" w:sz="4" w:space="0"/>
            </w:tcBorders>
            <w:shd w:val="clear" w:color="auto" w:fill="A8D08D" w:themeFill="accent6" w:themeFillTint="99"/>
          </w:tcPr>
          <w:p w:rsidRPr="004F427E" w:rsidR="000C49BE" w:rsidP="0070318E" w:rsidRDefault="000C49BE" w14:paraId="40F06E2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595959" w:themeColor="text1" w:themeTint="A6" w:sz="4" w:space="0"/>
              <w:bottom w:val="single" w:color="000000" w:themeColor="text1" w:sz="4" w:space="0"/>
              <w:right w:val="single" w:color="BFBFBF" w:themeColor="background1" w:themeShade="BF" w:sz="18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75079EAD" w14:textId="6779A65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457ABA45" w14:textId="77777777">
        <w:trPr>
          <w:trHeight w:val="426"/>
        </w:trPr>
        <w:tc>
          <w:tcPr>
            <w:tcW w:w="1075" w:type="dxa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0193D6F8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2.1</w:t>
            </w:r>
          </w:p>
        </w:tc>
        <w:tc>
          <w:tcPr>
            <w:tcW w:w="3584" w:type="dxa"/>
            <w:tcBorders>
              <w:top w:val="single" w:color="000000" w:themeColor="text1" w:sz="4" w:space="0"/>
            </w:tcBorders>
            <w:shd w:val="clear" w:color="auto" w:fill="auto"/>
            <w:vAlign w:val="center"/>
          </w:tcPr>
          <w:p w:rsidRPr="004F427E" w:rsidR="00F925E1" w:rsidP="0070318E" w:rsidRDefault="00F925E1" w14:paraId="5B9F304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 CAD</w:t>
            </w:r>
          </w:p>
        </w:tc>
        <w:tc>
          <w:tcPr>
            <w:tcW w:w="907" w:type="dxa"/>
            <w:gridSpan w:val="2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C4B237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000000" w:themeColor="text1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99D6A7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03F1CC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000000" w:themeColor="text1" w:sz="4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040CE5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color="000000" w:themeColor="text1" w:sz="4" w:space="0"/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138F90E" w14:textId="7D36E00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top w:val="single" w:color="000000" w:themeColor="text1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1B78E4A" w14:textId="3EE084F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9DA7EA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7E679FE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6D67520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 w:rsidRPr="004F427E" w:rsidR="00F925E1" w:rsidP="0070318E" w:rsidRDefault="00F925E1" w14:paraId="5BD7F93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000000" w:themeColor="text1" w:sz="4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E38C6D8" w14:textId="62BF316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4E69B8F6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1048BFD6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2.2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6E5D009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level performance (spreadsheet)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D858A4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717E46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A652F3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6D0B88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044F12F" w14:textId="61E1FA0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FE56A92" w14:textId="55BC7886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F363C5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5E87C11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3E47FBA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7CAAC" w:themeFill="accent2" w:themeFillTint="66"/>
          </w:tcPr>
          <w:p w:rsidRPr="004F427E" w:rsidR="00F925E1" w:rsidP="0070318E" w:rsidRDefault="00F925E1" w14:paraId="6984A78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EB63651" w14:textId="07808BE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4D235BFA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48E98923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2.3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00B89B7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Sizing optimization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1AE842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F115F0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70FA27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DD98E4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E33C661" w14:textId="182808E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34E64DC" w14:textId="5B24FE2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1801BC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5C9AD9B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5E7B818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2B36494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AB72CB7" w14:textId="211B3112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33D79281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608C53BE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2.4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084FF54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 estimation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29C53C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246B47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B2F3F4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E9BC85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9614589" w14:textId="5AB76756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3B57EC0" w14:textId="033AAF3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4CC476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4E10AEF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0D26900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5AB9688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BDBB7A6" w14:textId="5CA5ABB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3B9F41B0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4607F7BF" w14:textId="30F0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2A69AE6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Systems/arms selection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7176DF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8E3368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FB0056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ECB2B6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34C440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FDA192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D02F25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66793DE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5D0875F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29346D8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5189881" w14:textId="15EC66E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54A2167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="00F925E1" w:rsidP="0070318E" w:rsidRDefault="00F925E1" w14:paraId="5FF79896" w14:textId="661671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2.5.1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1CAE235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level systems integration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4F3B44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4573E4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1FD6F7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2A9956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ED639B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B71B18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3B50FF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119F881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2225942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69B8318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431605A" w14:textId="5B5BBEE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3ED276F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6FF33401" w14:textId="6007B7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139A95E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Low-fidelity mass properties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D5902E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AD01FB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D5EAA1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3B02E1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8E5EEB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804D18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BE808F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0C85763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0B8B0C3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5256D3E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FAC66B5" w14:textId="5A5036E5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A46175C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="00F925E1" w:rsidP="0070318E" w:rsidRDefault="00F925E1" w14:paraId="485ABC99" w14:textId="60B9E8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3923C97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Preliminary stability and controls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556F76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45EE5C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7A2646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BF1A99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103E33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D309B4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CC10A7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7553429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4322049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293D464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4BC639B" w14:textId="680BD6D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3A10F076" w14:textId="77777777">
        <w:trPr>
          <w:trHeight w:val="46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="00F925E1" w:rsidP="0070318E" w:rsidRDefault="00F925E1" w14:paraId="7BD464E7" w14:textId="056BB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5BF9BAD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Mid-level aerodynamics (drag polars)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E297AE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85BAFF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079EF8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0E7816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C5C71C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186014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CEC42A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7389619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1BE3E42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shd w:val="clear" w:color="auto" w:fill="FFFFFF" w:themeFill="background1"/>
          </w:tcPr>
          <w:p w:rsidRPr="004F427E" w:rsidR="00F925E1" w:rsidP="0070318E" w:rsidRDefault="00F925E1" w14:paraId="6A2AA2B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EC51706" w14:textId="2EBED62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22460E32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060EFAEE" w14:textId="2E8B31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</w:t>
            </w:r>
          </w:p>
        </w:tc>
        <w:tc>
          <w:tcPr>
            <w:tcW w:w="3584" w:type="dxa"/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18C6EDB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Freeze Lines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182C93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16EF09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71474E8" w14:textId="4239FC4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3/10</w:t>
            </w: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076BD1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640F87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E2EFD9" w:themeFill="accent6" w:themeFillTint="33"/>
            <w:vAlign w:val="center"/>
          </w:tcPr>
          <w:p w:rsidRPr="004F427E" w:rsidR="00F925E1" w:rsidP="007426A1" w:rsidRDefault="00F925E1" w14:paraId="3987C8B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E2EFD9" w:themeFill="accent6" w:themeFillTint="33"/>
            <w:vAlign w:val="center"/>
          </w:tcPr>
          <w:p w:rsidRPr="004F427E" w:rsidR="00F925E1" w:rsidP="007426A1" w:rsidRDefault="00F925E1" w14:paraId="4AC15B8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E2EFD9" w:themeFill="accent6" w:themeFillTint="33"/>
          </w:tcPr>
          <w:p w:rsidRPr="004F427E" w:rsidR="00F925E1" w:rsidP="0070318E" w:rsidRDefault="00F925E1" w14:paraId="418C006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589CB38" w14:textId="00B1D6D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48515C09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6BFA9911" w14:textId="384B8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</w:t>
            </w:r>
          </w:p>
        </w:tc>
        <w:tc>
          <w:tcPr>
            <w:tcW w:w="3584" w:type="dxa"/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38B24F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F77210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83B4A9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039A3B9" w14:textId="7BEFAF88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3/14</w:t>
            </w: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78930C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520DB6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E2EFD9" w:themeFill="accent6" w:themeFillTint="33"/>
            <w:vAlign w:val="center"/>
          </w:tcPr>
          <w:p w:rsidRPr="004F427E" w:rsidR="00F925E1" w:rsidP="007426A1" w:rsidRDefault="00F925E1" w14:paraId="70603BB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E2EFD9" w:themeFill="accent6" w:themeFillTint="33"/>
            <w:vAlign w:val="center"/>
          </w:tcPr>
          <w:p w:rsidRPr="004F427E" w:rsidR="00F925E1" w:rsidP="007426A1" w:rsidRDefault="00F925E1" w14:paraId="3AFE6F2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E2EFD9" w:themeFill="accent6" w:themeFillTint="33"/>
          </w:tcPr>
          <w:p w:rsidRPr="004F427E" w:rsidR="00F925E1" w:rsidP="0070318E" w:rsidRDefault="00F925E1" w14:paraId="18A4269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88D85C3" w14:textId="32F914E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527E33D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7F164F52" w14:textId="6958C7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2.10</w:t>
            </w:r>
          </w:p>
        </w:tc>
        <w:tc>
          <w:tcPr>
            <w:tcW w:w="3584" w:type="dxa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12C6DFB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2C533F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268441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354CF4F" w14:textId="179FEEF2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3/16</w:t>
            </w:r>
          </w:p>
        </w:tc>
        <w:tc>
          <w:tcPr>
            <w:tcW w:w="892" w:type="dxa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1C0E61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047873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  <w:vAlign w:val="center"/>
          </w:tcPr>
          <w:p w:rsidRPr="004F427E" w:rsidR="00F925E1" w:rsidP="007426A1" w:rsidRDefault="00F925E1" w14:paraId="454656F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  <w:vAlign w:val="center"/>
          </w:tcPr>
          <w:p w:rsidRPr="004F427E" w:rsidR="00F925E1" w:rsidP="007426A1" w:rsidRDefault="00F925E1" w14:paraId="4210363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</w:tcPr>
          <w:p w:rsidRPr="004F427E" w:rsidR="00F925E1" w:rsidP="0070318E" w:rsidRDefault="00F925E1" w14:paraId="33F90A4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31C7101" w14:textId="6C69DAB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1527A262" w14:textId="77777777">
        <w:trPr>
          <w:trHeight w:val="422"/>
        </w:trPr>
        <w:tc>
          <w:tcPr>
            <w:tcW w:w="1075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A8D08D" w:themeFill="accent6" w:themeFillTint="99"/>
            <w:vAlign w:val="center"/>
          </w:tcPr>
          <w:p w:rsidRPr="00E22906" w:rsidR="000C49BE" w:rsidP="0070318E" w:rsidRDefault="000C49BE" w14:paraId="701C25BE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84" w:type="dxa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A8D08D" w:themeFill="accent6" w:themeFillTint="99"/>
            <w:vAlign w:val="center"/>
          </w:tcPr>
          <w:p w:rsidRPr="00E22906" w:rsidR="000C49BE" w:rsidP="0070318E" w:rsidRDefault="000C49BE" w14:paraId="2AD70EE2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PDP</w:t>
            </w:r>
          </w:p>
        </w:tc>
        <w:tc>
          <w:tcPr>
            <w:tcW w:w="907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05F69D1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60F5CDD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  <w:right w:val="single" w:color="BFBFBF" w:themeColor="background1" w:themeShade="BF" w:sz="18" w:space="0"/>
            </w:tcBorders>
            <w:shd w:val="clear" w:color="auto" w:fill="F4B083" w:themeFill="accent2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1CB0729B" w14:textId="6C41F96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382953AA" w14:textId="0A1CDD86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247B72C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A8D08D" w:themeFill="accent6" w:themeFillTint="99"/>
            <w:vAlign w:val="center"/>
          </w:tcPr>
          <w:p w:rsidRPr="004F427E" w:rsidR="000C49BE" w:rsidP="007426A1" w:rsidRDefault="000C49BE" w14:paraId="5570CD2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A8D08D" w:themeFill="accent6" w:themeFillTint="99"/>
            <w:vAlign w:val="center"/>
          </w:tcPr>
          <w:p w:rsidRPr="004F427E" w:rsidR="000C49BE" w:rsidP="007426A1" w:rsidRDefault="000C49BE" w14:paraId="2384870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A8D08D" w:themeFill="accent6" w:themeFillTint="99"/>
          </w:tcPr>
          <w:p w:rsidRPr="004F427E" w:rsidR="000C49BE" w:rsidP="0070318E" w:rsidRDefault="000C49BE" w14:paraId="13BE322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  <w:right w:val="single" w:color="BFBFBF" w:themeColor="background1" w:themeShade="BF" w:sz="18" w:space="0"/>
            </w:tcBorders>
            <w:shd w:val="clear" w:color="auto" w:fill="A8D08D" w:themeFill="accent6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2EF01EB5" w14:textId="740C379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40F65FB6" w14:textId="77777777">
        <w:trPr>
          <w:trHeight w:val="426"/>
        </w:trPr>
        <w:tc>
          <w:tcPr>
            <w:tcW w:w="1075" w:type="dxa"/>
            <w:tcBorders>
              <w:top w:val="single" w:color="000000" w:sz="4" w:space="0"/>
              <w:left w:val="single" w:color="BFBFBF" w:themeColor="background1" w:themeShade="BF" w:sz="18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2C8D4120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3.1</w:t>
            </w:r>
          </w:p>
        </w:tc>
        <w:tc>
          <w:tcPr>
            <w:tcW w:w="3584" w:type="dxa"/>
            <w:tcBorders>
              <w:top w:val="single" w:color="000000" w:sz="4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789541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Freeze Lines</w:t>
            </w:r>
          </w:p>
        </w:tc>
        <w:tc>
          <w:tcPr>
            <w:tcW w:w="907" w:type="dxa"/>
            <w:gridSpan w:val="2"/>
            <w:tcBorders>
              <w:top w:val="single" w:color="000000" w:sz="4" w:space="0"/>
              <w:lef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902C78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000000" w:sz="4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AADD5E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top w:val="single" w:color="000000" w:sz="4" w:space="0"/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E408A60" w14:textId="40F8FAD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3/11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D0952E0" w14:textId="75A3870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9BD389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30E47CF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top w:val="single" w:color="000000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4BCF68E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sz="4" w:space="0"/>
            </w:tcBorders>
            <w:shd w:val="clear" w:color="auto" w:fill="FFFFFF" w:themeFill="background1"/>
          </w:tcPr>
          <w:p w:rsidRPr="004F427E" w:rsidR="00F925E1" w:rsidP="0070318E" w:rsidRDefault="00F925E1" w14:paraId="5D106A6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top w:val="single" w:color="000000" w:sz="4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B30AAD5" w14:textId="02965A3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2A63E062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46C2B191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3.2</w:t>
            </w:r>
          </w:p>
        </w:tc>
        <w:tc>
          <w:tcPr>
            <w:tcW w:w="3584" w:type="dxa"/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4CFA81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D99CA2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FEE2EC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C5574EB" w14:textId="7E16B892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3/14</w:t>
            </w: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5734BC3" w14:textId="56FC020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32E635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684483E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27337AE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</w:tcPr>
          <w:p w:rsidRPr="004F427E" w:rsidR="00F925E1" w:rsidP="0070318E" w:rsidRDefault="00F925E1" w14:paraId="5C588F7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5A6B371" w14:textId="59CE59D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32C9151C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54A3C998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3.2.1</w:t>
            </w:r>
          </w:p>
        </w:tc>
        <w:tc>
          <w:tcPr>
            <w:tcW w:w="3584" w:type="dxa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  <w:vAlign w:val="center"/>
          </w:tcPr>
          <w:p w:rsidRPr="004F427E" w:rsidR="00F925E1" w:rsidP="0070318E" w:rsidRDefault="00F925E1" w14:paraId="420FF7F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BC2A2A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color="595959" w:themeColor="text1" w:themeTint="A6" w:sz="4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4E61E5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05" w:type="dxa"/>
            <w:gridSpan w:val="5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E2EFD9" w:themeFill="accent6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1A3A3D8" w14:textId="6634261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3/17</w:t>
            </w:r>
          </w:p>
        </w:tc>
        <w:tc>
          <w:tcPr>
            <w:tcW w:w="892" w:type="dxa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DD16E69" w14:textId="722EC40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6857CE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4B512B4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bottom w:val="single" w:color="595959" w:themeColor="text1" w:themeTint="A6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3FA3E59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595959" w:themeColor="text1" w:themeTint="A6" w:sz="4" w:space="0"/>
            </w:tcBorders>
            <w:shd w:val="clear" w:color="auto" w:fill="FFFFFF" w:themeFill="background1"/>
          </w:tcPr>
          <w:p w:rsidRPr="004F427E" w:rsidR="00F925E1" w:rsidP="0070318E" w:rsidRDefault="00F925E1" w14:paraId="02876D5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A164E37" w14:textId="4C84178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0B1AFD9D" w14:textId="77777777">
        <w:trPr>
          <w:trHeight w:val="426"/>
        </w:trPr>
        <w:tc>
          <w:tcPr>
            <w:tcW w:w="1075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FFD966" w:themeFill="accent4" w:themeFillTint="99"/>
            <w:vAlign w:val="center"/>
          </w:tcPr>
          <w:p w:rsidRPr="00E22906" w:rsidR="000C49BE" w:rsidP="0070318E" w:rsidRDefault="000C49BE" w14:paraId="5BCDBB52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84" w:type="dxa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FFD966" w:themeFill="accent4" w:themeFillTint="99"/>
            <w:vAlign w:val="center"/>
          </w:tcPr>
          <w:p w:rsidRPr="00E22906" w:rsidR="000C49BE" w:rsidP="0070318E" w:rsidRDefault="000C49BE" w14:paraId="5B387AAB" w14:textId="77777777">
            <w:pPr>
              <w:rPr>
                <w:b/>
                <w:bCs/>
                <w:sz w:val="18"/>
                <w:szCs w:val="18"/>
              </w:rPr>
            </w:pPr>
            <w:r w:rsidRPr="00E22906">
              <w:rPr>
                <w:b/>
                <w:bCs/>
                <w:sz w:val="18"/>
                <w:szCs w:val="18"/>
              </w:rPr>
              <w:t>FDR</w:t>
            </w:r>
          </w:p>
        </w:tc>
        <w:tc>
          <w:tcPr>
            <w:tcW w:w="907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738F045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50A7734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28F6191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042D2AC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  <w:right w:val="single" w:color="BFBFBF" w:themeColor="background1" w:themeShade="BF" w:sz="18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53CFAABA" w14:textId="5B815E8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gridSpan w:val="11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  <w:right w:val="single" w:color="BFBFBF" w:themeColor="background1" w:themeShade="BF" w:sz="18" w:space="0"/>
            </w:tcBorders>
            <w:shd w:val="clear" w:color="auto" w:fill="F4B083" w:themeFill="accent2" w:themeFillTint="99"/>
            <w:tcMar>
              <w:left w:w="0" w:type="dxa"/>
              <w:right w:w="0" w:type="dxa"/>
            </w:tcMar>
            <w:vAlign w:val="center"/>
          </w:tcPr>
          <w:p w:rsidRPr="004F427E" w:rsidR="000C49BE" w:rsidP="0070318E" w:rsidRDefault="000C49BE" w14:paraId="6E9900A0" w14:textId="35D5477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F1DB88C" w14:textId="77777777">
        <w:trPr>
          <w:trHeight w:val="426"/>
        </w:trPr>
        <w:tc>
          <w:tcPr>
            <w:tcW w:w="1075" w:type="dxa"/>
            <w:tcBorders>
              <w:top w:val="single" w:color="000000" w:sz="4" w:space="0"/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25802A68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4.1</w:t>
            </w:r>
          </w:p>
        </w:tc>
        <w:tc>
          <w:tcPr>
            <w:tcW w:w="3584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 w:rsidRPr="004F427E" w:rsidR="00F925E1" w:rsidP="0070318E" w:rsidRDefault="00F925E1" w14:paraId="160D9A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CFD/FEA</w:t>
            </w:r>
          </w:p>
        </w:tc>
        <w:tc>
          <w:tcPr>
            <w:tcW w:w="907" w:type="dxa"/>
            <w:gridSpan w:val="2"/>
            <w:tcBorders>
              <w:top w:val="single" w:color="000000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4B4FE4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000000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E8AA91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000000" w:sz="4" w:space="0"/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9A3EF6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000000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123312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sz="4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E20B779" w14:textId="49ED538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82B79CB" w14:textId="1A5DD0B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sz="4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6EC3C9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sz="4" w:space="0"/>
            </w:tcBorders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4E09CEC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top w:val="single" w:color="000000" w:sz="4" w:space="0"/>
            </w:tcBorders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101DACA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color="000000" w:sz="4" w:space="0"/>
            </w:tcBorders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6E4071F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top w:val="single" w:color="000000" w:sz="4" w:space="0"/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FDDFAAC" w14:textId="115E6B2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11D951DA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323DBC6F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4.2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54216B4C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High-fidelity mass properties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C95391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3BB2F1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46191B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E1FD90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6D56FDB" w14:textId="2054C92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530F2A3" w14:textId="3793DD30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1D9150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2880DE4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675F943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4A213E6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008A81F" w14:textId="39609AD9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2BD0F2BA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  <w:bottom w:val="single" w:color="BFBFBF" w:themeColor="background1" w:themeShade="BF" w:sz="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5925C91F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4.3</w:t>
            </w:r>
          </w:p>
        </w:tc>
        <w:tc>
          <w:tcPr>
            <w:tcW w:w="3584" w:type="dxa"/>
            <w:tcBorders>
              <w:bottom w:val="single" w:color="BFBFBF" w:themeColor="background1" w:themeShade="BF" w:sz="8" w:space="0"/>
            </w:tcBorders>
            <w:shd w:val="clear" w:color="auto" w:fill="auto"/>
            <w:vAlign w:val="center"/>
          </w:tcPr>
          <w:p w:rsidRPr="004F427E" w:rsidR="00F925E1" w:rsidP="0070318E" w:rsidRDefault="00F925E1" w14:paraId="33FEA9EC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 CAD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  <w:bottom w:val="single" w:color="BFBFBF" w:themeColor="background1" w:themeShade="BF" w:sz="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D9A26C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color="BFBFBF" w:themeColor="background1" w:themeShade="BF" w:sz="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DCEFF2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  <w:bottom w:val="single" w:color="BFBFBF" w:themeColor="background1" w:themeShade="BF" w:sz="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0B3BF7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AC6462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bottom w:val="single" w:color="BFBFBF" w:themeColor="background1" w:themeShade="BF" w:sz="8" w:space="0"/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37EFA6D" w14:textId="040485F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  <w:bottom w:val="single" w:color="BFBFBF" w:themeColor="background1" w:themeShade="BF" w:sz="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959E590" w14:textId="198B2D4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8C8A77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177FFB7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5750423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bottom w:val="single" w:color="BFBFBF" w:themeColor="background1" w:themeShade="BF" w:sz="8" w:space="0"/>
            </w:tcBorders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13C2F29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bottom w:val="single" w:color="BFBFBF" w:themeColor="background1" w:themeShade="BF" w:sz="8" w:space="0"/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4CD7E7B" w14:textId="786347B5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59F48E78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09FC9434" w14:textId="77777777">
            <w:pPr>
              <w:rPr>
                <w:sz w:val="18"/>
                <w:szCs w:val="18"/>
              </w:rPr>
            </w:pPr>
            <w:r w:rsidRPr="004F427E">
              <w:rPr>
                <w:sz w:val="18"/>
                <w:szCs w:val="18"/>
              </w:rPr>
              <w:t>4.4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Pr="004F427E" w:rsidR="00F925E1" w:rsidP="0070318E" w:rsidRDefault="00F925E1" w14:paraId="10A43EC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systems integration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25CEE2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228DCC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205263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A98081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57A1FDC" w14:textId="38731EA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92510C9" w14:textId="2AEC69F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E01F55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565C8C4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4FD2D00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4731F8F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C2EE4D9" w14:textId="38E1BD8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3E9FF62F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4F427E" w:rsidR="00F925E1" w:rsidP="0070318E" w:rsidRDefault="00F925E1" w14:paraId="051600FF" w14:textId="737C3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16EF16F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verification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4A9ADB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C79A4F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1BA51A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3DB36C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BD24D1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DE40D1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0D661B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vAlign w:val="center"/>
          </w:tcPr>
          <w:p w:rsidRPr="004F427E" w:rsidR="00F925E1" w:rsidP="007426A1" w:rsidRDefault="00F925E1" w14:paraId="4B6EFB0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7BA0FDB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6A31CB2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34AFB8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1192CDA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="00F925E1" w:rsidP="0070318E" w:rsidRDefault="00F925E1" w14:paraId="0B54A67F" w14:textId="733CF3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726AB55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Structural analysis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8214CD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08D9CE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3CA6BF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79BE4B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2A1934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B9CB69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615422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3897ABB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2DA31AE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654C6CE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FF9E6D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3A98BB0A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="00F925E1" w:rsidP="0070318E" w:rsidRDefault="00F925E1" w14:paraId="40840105" w14:textId="2FD77C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02189E8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analysis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14504A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FD02E7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092929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20EC07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AFB4B2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57E3B6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right w:val="single" w:color="BFBFBF" w:themeColor="background1" w:themeShade="BF" w:sz="4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6B8E4E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left w:val="single" w:color="BFBFBF" w:themeColor="background1" w:themeShade="BF" w:sz="4" w:space="0"/>
            </w:tcBorders>
            <w:shd w:val="clear" w:color="auto" w:fill="FFFFFF" w:themeFill="background1"/>
            <w:vAlign w:val="center"/>
          </w:tcPr>
          <w:p w:rsidRPr="004F427E" w:rsidR="00F925E1" w:rsidP="007426A1" w:rsidRDefault="00F925E1" w14:paraId="0E319A7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2000152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3E3798E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5F106A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74AEA17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="00F925E1" w:rsidP="0070318E" w:rsidRDefault="00F925E1" w14:paraId="489A4947" w14:textId="45576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4.8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6B71CB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stability/control analysis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FC52CB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A50D52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A0DF1E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4057E9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1D51FC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830B10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F03C83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4F25814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6CDD9F1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0D2E145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BCE602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774F5B76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7F9FB"/>
            <w:vAlign w:val="center"/>
          </w:tcPr>
          <w:p w:rsidR="00F925E1" w:rsidP="0070318E" w:rsidRDefault="00F925E1" w14:paraId="38B026DC" w14:textId="59418A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</w:t>
            </w:r>
          </w:p>
        </w:tc>
        <w:tc>
          <w:tcPr>
            <w:tcW w:w="3584" w:type="dxa"/>
            <w:shd w:val="clear" w:color="auto" w:fill="auto"/>
            <w:vAlign w:val="center"/>
          </w:tcPr>
          <w:p w:rsidR="00F925E1" w:rsidP="0070318E" w:rsidRDefault="00F925E1" w14:paraId="2F8D2FA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vehicle optimization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1617FC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470CC6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65DE7E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B965F0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2C7C4B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color="BFBFBF" w:themeColor="background1" w:themeShade="BF" w:sz="18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4D1828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489792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38F93CD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7426A1" w:rsidRDefault="00F925E1" w14:paraId="4C9FA0A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shd w:val="clear" w:color="auto" w:fill="F7CAAC" w:themeFill="accent2" w:themeFillTint="66"/>
            <w:vAlign w:val="center"/>
          </w:tcPr>
          <w:p w:rsidRPr="004F427E" w:rsidR="00F925E1" w:rsidP="00E22906" w:rsidRDefault="00F925E1" w14:paraId="22E3086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AC51F5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4A34B224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710FB1B7" w14:textId="44913A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</w:t>
            </w:r>
          </w:p>
        </w:tc>
        <w:tc>
          <w:tcPr>
            <w:tcW w:w="3584" w:type="dxa"/>
            <w:shd w:val="clear" w:color="auto" w:fill="FFF2CC" w:themeFill="accent4" w:themeFillTint="33"/>
            <w:vAlign w:val="center"/>
          </w:tcPr>
          <w:p w:rsidR="00F925E1" w:rsidP="0070318E" w:rsidRDefault="00F925E1" w14:paraId="2126A8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Freeze Lines (Class)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247C70B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6ABE7D5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BE9CA5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30558E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F2F9CA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gridSpan w:val="11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91588F9" w14:textId="7DD3807F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4/23</w:t>
            </w:r>
          </w:p>
        </w:tc>
      </w:tr>
      <w:tr w:rsidRPr="00E32805" w:rsidR="000C49BE" w:rsidTr="00780890" w14:paraId="0BC7EB37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6D4D2A15" w14:textId="7DF7B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4.11</w:t>
            </w:r>
          </w:p>
        </w:tc>
        <w:tc>
          <w:tcPr>
            <w:tcW w:w="3584" w:type="dxa"/>
            <w:shd w:val="clear" w:color="auto" w:fill="FFF2CC" w:themeFill="accent4" w:themeFillTint="33"/>
            <w:vAlign w:val="center"/>
          </w:tcPr>
          <w:p w:rsidR="00F925E1" w:rsidP="0070318E" w:rsidRDefault="00F925E1" w14:paraId="1976AAC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(Class)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41A93D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AA5B010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160287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0FCF7C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3B98C7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gridSpan w:val="11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014748B" w14:textId="0F8245DC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4/27</w:t>
            </w:r>
          </w:p>
        </w:tc>
      </w:tr>
      <w:tr w:rsidRPr="00E32805" w:rsidR="000C49BE" w:rsidTr="00780890" w14:paraId="0F2EDF99" w14:textId="77777777">
        <w:trPr>
          <w:trHeight w:val="466"/>
        </w:trPr>
        <w:tc>
          <w:tcPr>
            <w:tcW w:w="1075" w:type="dxa"/>
            <w:tcBorders>
              <w:left w:val="single" w:color="BFBFBF" w:themeColor="background1" w:themeShade="BF" w:sz="18" w:space="0"/>
              <w:bottom w:val="single" w:color="A6A6A6" w:themeColor="background1" w:themeShade="A6" w:sz="4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32E1545E" w14:textId="4289BE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4.12</w:t>
            </w:r>
          </w:p>
        </w:tc>
        <w:tc>
          <w:tcPr>
            <w:tcW w:w="3584" w:type="dxa"/>
            <w:tcBorders>
              <w:bottom w:val="single" w:color="A6A6A6" w:themeColor="background1" w:themeShade="A6" w:sz="4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58317F9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(Class)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  <w:bottom w:val="single" w:color="A6A6A6" w:themeColor="background1" w:themeShade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B81984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color="A6A6A6" w:themeColor="background1" w:themeShade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5BCE9E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  <w:bottom w:val="single" w:color="A6A6A6" w:themeColor="background1" w:themeShade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B65858E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bottom w:val="single" w:color="A6A6A6" w:themeColor="background1" w:themeShade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20C1552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bottom w:val="single" w:color="A6A6A6" w:themeColor="background1" w:themeShade="A6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3EBA3D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gridSpan w:val="11"/>
            <w:tcBorders>
              <w:left w:val="single" w:color="BFBFBF" w:themeColor="background1" w:themeShade="BF" w:sz="18" w:space="0"/>
              <w:bottom w:val="single" w:color="A6A6A6" w:themeColor="background1" w:themeShade="A6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43FD082" w14:textId="15DC6C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4/29</w:t>
            </w:r>
          </w:p>
        </w:tc>
      </w:tr>
      <w:tr w:rsidRPr="00E32805" w:rsidR="000C49BE" w:rsidTr="00780890" w14:paraId="5DC655C9" w14:textId="77777777">
        <w:trPr>
          <w:trHeight w:val="426"/>
        </w:trPr>
        <w:tc>
          <w:tcPr>
            <w:tcW w:w="1075" w:type="dxa"/>
            <w:tcBorders>
              <w:top w:val="single" w:color="A6A6A6" w:themeColor="background1" w:themeShade="A6" w:sz="4" w:space="0"/>
              <w:left w:val="single" w:color="BFBFBF" w:themeColor="background1" w:themeShade="BF" w:sz="18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0D6DF8C0" w14:textId="2D8E2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4.13</w:t>
            </w:r>
          </w:p>
        </w:tc>
        <w:tc>
          <w:tcPr>
            <w:tcW w:w="3584" w:type="dxa"/>
            <w:tcBorders>
              <w:top w:val="single" w:color="A6A6A6" w:themeColor="background1" w:themeShade="A6" w:sz="4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5A4C420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Freeze Lines (AIAA)</w:t>
            </w:r>
          </w:p>
        </w:tc>
        <w:tc>
          <w:tcPr>
            <w:tcW w:w="907" w:type="dxa"/>
            <w:gridSpan w:val="2"/>
            <w:tcBorders>
              <w:top w:val="single" w:color="A6A6A6" w:themeColor="background1" w:themeShade="A6" w:sz="4" w:space="0"/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7F6086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A6A6A6" w:themeColor="background1" w:themeShade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4AE242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A6A6A6" w:themeColor="background1" w:themeShade="A6" w:sz="4" w:space="0"/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07AE9F6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A6A6A6" w:themeColor="background1" w:themeShade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124F53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A6A6A6" w:themeColor="background1" w:themeShade="A6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1E0734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gridSpan w:val="11"/>
            <w:tcBorders>
              <w:top w:val="single" w:color="A6A6A6" w:themeColor="background1" w:themeShade="A6" w:sz="4" w:space="0"/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="00F925E1" w:rsidP="0070318E" w:rsidRDefault="00F925E1" w14:paraId="6AB285DD" w14:textId="76E3F215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5/10</w:t>
            </w:r>
          </w:p>
        </w:tc>
      </w:tr>
      <w:tr w:rsidRPr="00E32805" w:rsidR="000C49BE" w:rsidTr="00780890" w14:paraId="4805B80A" w14:textId="77777777">
        <w:trPr>
          <w:trHeight w:val="426"/>
        </w:trPr>
        <w:tc>
          <w:tcPr>
            <w:tcW w:w="1075" w:type="dxa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5861D993" w14:textId="7C7E2D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4.14</w:t>
            </w:r>
          </w:p>
        </w:tc>
        <w:tc>
          <w:tcPr>
            <w:tcW w:w="3584" w:type="dxa"/>
            <w:shd w:val="clear" w:color="auto" w:fill="FFF2CC" w:themeFill="accent4" w:themeFillTint="33"/>
            <w:vAlign w:val="center"/>
          </w:tcPr>
          <w:p w:rsidR="00F925E1" w:rsidP="0070318E" w:rsidRDefault="00F925E1" w14:paraId="3301E1B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(AIAA)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052361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5CF2D10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6A4AA36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4C6AC14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6851F4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gridSpan w:val="11"/>
            <w:tcBorders>
              <w:left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="00F925E1" w:rsidP="0070318E" w:rsidRDefault="00F925E1" w14:paraId="2C0E9F65" w14:textId="683F71B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5/12</w:t>
            </w:r>
          </w:p>
        </w:tc>
      </w:tr>
      <w:tr w:rsidRPr="00E32805" w:rsidR="000C49BE" w:rsidTr="00780890" w14:paraId="021A8C0D" w14:textId="77777777">
        <w:trPr>
          <w:trHeight w:val="439"/>
        </w:trPr>
        <w:tc>
          <w:tcPr>
            <w:tcW w:w="1075" w:type="dxa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078A1E86" w14:textId="26F061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4.15</w:t>
            </w:r>
          </w:p>
        </w:tc>
        <w:tc>
          <w:tcPr>
            <w:tcW w:w="3584" w:type="dxa"/>
            <w:tcBorders>
              <w:bottom w:val="single" w:color="595959" w:themeColor="text1" w:themeTint="A6" w:sz="4" w:space="0"/>
            </w:tcBorders>
            <w:shd w:val="clear" w:color="auto" w:fill="FFF2CC" w:themeFill="accent4" w:themeFillTint="33"/>
            <w:vAlign w:val="center"/>
          </w:tcPr>
          <w:p w:rsidR="00F925E1" w:rsidP="0070318E" w:rsidRDefault="00F925E1" w14:paraId="5F435F6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(AIAA)</w:t>
            </w:r>
          </w:p>
        </w:tc>
        <w:tc>
          <w:tcPr>
            <w:tcW w:w="907" w:type="dxa"/>
            <w:gridSpan w:val="2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1B5F6DE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color="595959" w:themeColor="text1" w:themeTint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70795BA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3907C88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bottom w:val="single" w:color="595959" w:themeColor="text1" w:themeTint="A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AA3BEB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4F427E" w:rsidR="00F925E1" w:rsidP="0070318E" w:rsidRDefault="00F925E1" w14:paraId="76D8B272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gridSpan w:val="11"/>
            <w:tcBorders>
              <w:left w:val="single" w:color="BFBFBF" w:themeColor="background1" w:themeShade="BF" w:sz="18" w:space="0"/>
              <w:bottom w:val="single" w:color="595959" w:themeColor="text1" w:themeTint="A6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="00F925E1" w:rsidP="0070318E" w:rsidRDefault="00F925E1" w14:paraId="7242A756" w14:textId="177DDE1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5/14</w:t>
            </w:r>
          </w:p>
        </w:tc>
      </w:tr>
      <w:tr w:rsidRPr="00E32805" w:rsidR="000C49BE" w:rsidTr="00780890" w14:paraId="62BAD85E" w14:textId="77777777">
        <w:trPr>
          <w:trHeight w:val="426"/>
        </w:trPr>
        <w:tc>
          <w:tcPr>
            <w:tcW w:w="1075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FFD966" w:themeFill="accent4" w:themeFillTint="99"/>
            <w:vAlign w:val="center"/>
          </w:tcPr>
          <w:p w:rsidRPr="000F6DA2" w:rsidR="000C49BE" w:rsidP="0070318E" w:rsidRDefault="000C49BE" w14:paraId="118DA6A5" w14:textId="350B690A">
            <w:pPr>
              <w:rPr>
                <w:b/>
                <w:bCs/>
                <w:sz w:val="18"/>
                <w:szCs w:val="18"/>
              </w:rPr>
            </w:pPr>
            <w:r w:rsidRPr="000F6DA2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584" w:type="dxa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FFD966" w:themeFill="accent4" w:themeFillTint="99"/>
            <w:vAlign w:val="center"/>
          </w:tcPr>
          <w:p w:rsidRPr="000F6DA2" w:rsidR="000C49BE" w:rsidP="0070318E" w:rsidRDefault="000C49BE" w14:paraId="7A884080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FDP</w:t>
            </w:r>
          </w:p>
        </w:tc>
        <w:tc>
          <w:tcPr>
            <w:tcW w:w="907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0F6DA2" w:rsidR="000C49BE" w:rsidP="0070318E" w:rsidRDefault="000C49BE" w14:paraId="3AD709FD" w14:textId="777777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0F6DA2" w:rsidR="000C49BE" w:rsidP="0070318E" w:rsidRDefault="000C49BE" w14:paraId="66A6F92A" w14:textId="777777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595959" w:themeColor="text1" w:themeTint="A6" w:sz="4" w:space="0"/>
              <w:left w:val="single" w:color="BFBFBF" w:themeColor="background1" w:themeShade="BF" w:sz="18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0F6DA2" w:rsidR="000C49BE" w:rsidP="0070318E" w:rsidRDefault="000C49BE" w14:paraId="2EB1B153" w14:textId="777777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0F6DA2" w:rsidR="000C49BE" w:rsidP="0070318E" w:rsidRDefault="000C49BE" w14:paraId="71EC9AA9" w14:textId="777777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595959" w:themeColor="text1" w:themeTint="A6" w:sz="4" w:space="0"/>
              <w:bottom w:val="single" w:color="000000" w:sz="4" w:space="0"/>
              <w:right w:val="single" w:color="BFBFBF" w:sz="18" w:space="0"/>
            </w:tcBorders>
            <w:shd w:val="clear" w:color="auto" w:fill="FFD966" w:themeFill="accent4" w:themeFillTint="99"/>
            <w:tcMar>
              <w:left w:w="0" w:type="dxa"/>
              <w:right w:w="0" w:type="dxa"/>
            </w:tcMar>
            <w:vAlign w:val="center"/>
          </w:tcPr>
          <w:p w:rsidRPr="000F6DA2" w:rsidR="000C49BE" w:rsidP="0070318E" w:rsidRDefault="000C49BE" w14:paraId="1CF6399C" w14:textId="777777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95" w:type="dxa"/>
            <w:gridSpan w:val="9"/>
            <w:tcBorders>
              <w:top w:val="single" w:color="BFBFBF" w:themeColor="background1" w:themeShade="BF" w:sz="4" w:space="0"/>
              <w:left w:val="single" w:color="BFBFBF" w:sz="18" w:space="0"/>
              <w:bottom w:val="single" w:color="000000" w:sz="4" w:space="0"/>
              <w:right w:val="single" w:color="BFBFBF" w:themeColor="background1" w:themeShade="BF" w:sz="4" w:space="0"/>
            </w:tcBorders>
            <w:shd w:val="clear" w:color="auto" w:fill="F4B083" w:themeFill="accent2" w:themeFillTint="99"/>
            <w:tcMar>
              <w:left w:w="0" w:type="dxa"/>
              <w:right w:w="0" w:type="dxa"/>
            </w:tcMar>
            <w:vAlign w:val="center"/>
          </w:tcPr>
          <w:p w:rsidRPr="000F6DA2" w:rsidR="000C49BE" w:rsidP="0070318E" w:rsidRDefault="000C49BE" w14:paraId="03925905" w14:textId="65914AC5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5" w:type="dxa"/>
            <w:gridSpan w:val="2"/>
            <w:tcBorders>
              <w:top w:val="single" w:color="595959" w:themeColor="text1" w:themeTint="A6" w:sz="4" w:space="0"/>
              <w:left w:val="single" w:color="BFBFBF" w:themeColor="background1" w:themeShade="BF" w:sz="4" w:space="0"/>
              <w:bottom w:val="single" w:color="000000" w:sz="4" w:space="0"/>
              <w:right w:val="single" w:color="BFBFBF" w:themeColor="background1" w:themeShade="BF" w:sz="18" w:space="0"/>
            </w:tcBorders>
            <w:shd w:val="clear" w:color="auto" w:fill="FFD966" w:themeFill="accent4" w:themeFillTint="99"/>
            <w:vAlign w:val="center"/>
          </w:tcPr>
          <w:p w:rsidRPr="000F6DA2" w:rsidR="000C49BE" w:rsidP="0070318E" w:rsidRDefault="000C49BE" w14:paraId="2D0CE506" w14:textId="163FE27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59AD0A43" w14:textId="77777777">
        <w:trPr>
          <w:trHeight w:val="426"/>
        </w:trPr>
        <w:tc>
          <w:tcPr>
            <w:tcW w:w="1075" w:type="dxa"/>
            <w:tcBorders>
              <w:top w:val="single" w:color="000000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781A9AAB" w14:textId="2E6DE4FB">
            <w:pPr>
              <w:rPr>
                <w:sz w:val="18"/>
                <w:szCs w:val="18"/>
              </w:rPr>
            </w:pPr>
            <w:r w:rsidRPr="00A073C6">
              <w:rPr>
                <w:sz w:val="18"/>
                <w:szCs w:val="18"/>
              </w:rPr>
              <w:t>5.1</w:t>
            </w:r>
          </w:p>
        </w:tc>
        <w:tc>
          <w:tcPr>
            <w:tcW w:w="3584" w:type="dxa"/>
            <w:tcBorders>
              <w:top w:val="single" w:color="000000" w:sz="4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3F8ECAE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Freeze Lines</w:t>
            </w:r>
          </w:p>
        </w:tc>
        <w:tc>
          <w:tcPr>
            <w:tcW w:w="907" w:type="dxa"/>
            <w:gridSpan w:val="2"/>
            <w:tcBorders>
              <w:top w:val="single" w:color="000000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0ACC880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000000" w:sz="4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638AFFA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000000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667DBF31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000000" w:sz="4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011CB6B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000000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459B0E68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495" w:type="dxa"/>
            <w:gridSpan w:val="9"/>
            <w:tcBorders>
              <w:top w:val="single" w:color="000000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  <w:right w:val="single" w:color="D0CECE" w:themeColor="background2" w:themeShade="E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24144191" w14:textId="5F9A1E1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4/14</w:t>
            </w:r>
          </w:p>
        </w:tc>
        <w:tc>
          <w:tcPr>
            <w:tcW w:w="905" w:type="dxa"/>
            <w:gridSpan w:val="2"/>
            <w:tcBorders>
              <w:top w:val="single" w:color="000000" w:sz="4" w:space="0"/>
              <w:left w:val="single" w:color="D0CECE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38240A5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5BA7CC6C" w14:textId="77777777">
        <w:trPr>
          <w:trHeight w:val="426"/>
        </w:trPr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4D92EE50" w14:textId="66F70C84">
            <w:pPr>
              <w:rPr>
                <w:sz w:val="18"/>
                <w:szCs w:val="18"/>
              </w:rPr>
            </w:pPr>
            <w:r w:rsidRPr="00A073C6">
              <w:rPr>
                <w:sz w:val="18"/>
                <w:szCs w:val="18"/>
              </w:rPr>
              <w:t>5.2</w:t>
            </w:r>
          </w:p>
        </w:tc>
        <w:tc>
          <w:tcPr>
            <w:tcW w:w="358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5C7E8A2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</w:t>
            </w:r>
          </w:p>
        </w:tc>
        <w:tc>
          <w:tcPr>
            <w:tcW w:w="907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1A60553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7CB1ADE3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4768E34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1DE4513F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5B0D9CA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495" w:type="dxa"/>
            <w:gridSpan w:val="9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4" w:space="0"/>
              <w:right w:val="single" w:color="D0CECE" w:themeColor="background2" w:themeShade="E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3E334AFA" w14:textId="51706FF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4/17</w:t>
            </w:r>
          </w:p>
        </w:tc>
        <w:tc>
          <w:tcPr>
            <w:tcW w:w="905" w:type="dxa"/>
            <w:gridSpan w:val="2"/>
            <w:tcBorders>
              <w:top w:val="single" w:color="BFBFBF" w:themeColor="background1" w:themeShade="BF" w:sz="4" w:space="0"/>
              <w:left w:val="single" w:color="D0CECE" w:themeColor="background2" w:themeShade="E6" w:sz="4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50D021A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Pr="00E32805" w:rsidR="000C49BE" w:rsidTr="00780890" w14:paraId="42FC6D1F" w14:textId="77777777">
        <w:trPr>
          <w:trHeight w:val="458"/>
        </w:trPr>
        <w:tc>
          <w:tcPr>
            <w:tcW w:w="1075" w:type="dxa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36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65E3F0DE" w14:textId="305F8002">
            <w:pPr>
              <w:rPr>
                <w:sz w:val="18"/>
                <w:szCs w:val="18"/>
              </w:rPr>
            </w:pPr>
            <w:r w:rsidRPr="00A073C6">
              <w:rPr>
                <w:sz w:val="18"/>
                <w:szCs w:val="18"/>
              </w:rPr>
              <w:t>5.3</w:t>
            </w:r>
          </w:p>
        </w:tc>
        <w:tc>
          <w:tcPr>
            <w:tcW w:w="3584" w:type="dxa"/>
            <w:tcBorders>
              <w:top w:val="single" w:color="BFBFBF" w:themeColor="background1" w:themeShade="BF" w:sz="4" w:space="0"/>
              <w:bottom w:val="single" w:color="BFBFBF" w:themeColor="background1" w:themeShade="BF" w:sz="36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30A370C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</w:t>
            </w:r>
          </w:p>
        </w:tc>
        <w:tc>
          <w:tcPr>
            <w:tcW w:w="907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36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305E4AD4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color="BFBFBF" w:themeColor="background1" w:themeShade="BF" w:sz="4" w:space="0"/>
              <w:bottom w:val="single" w:color="BFBFBF" w:themeColor="background1" w:themeShade="BF" w:sz="36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2C696489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36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6242941D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color="BFBFBF" w:themeColor="background1" w:themeShade="BF" w:sz="4" w:space="0"/>
              <w:bottom w:val="single" w:color="BFBFBF" w:themeColor="background1" w:themeShade="BF" w:sz="36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2F390D27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gridSpan w:val="2"/>
            <w:tcBorders>
              <w:top w:val="single" w:color="BFBFBF" w:themeColor="background1" w:themeShade="BF" w:sz="4" w:space="0"/>
              <w:bottom w:val="single" w:color="BFBFBF" w:themeColor="background1" w:themeShade="BF" w:sz="36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3ABA6B3C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495" w:type="dxa"/>
            <w:gridSpan w:val="9"/>
            <w:tcBorders>
              <w:top w:val="single" w:color="BFBFBF" w:themeColor="background1" w:themeShade="BF" w:sz="4" w:space="0"/>
              <w:left w:val="single" w:color="BFBFBF" w:themeColor="background1" w:themeShade="BF" w:sz="18" w:space="0"/>
              <w:bottom w:val="single" w:color="BFBFBF" w:themeColor="background1" w:themeShade="BF" w:sz="36" w:space="0"/>
              <w:right w:val="single" w:color="D0CECE" w:themeColor="background2" w:themeShade="E6" w:sz="4" w:space="0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:rsidRPr="00A073C6" w:rsidR="00F925E1" w:rsidP="0070318E" w:rsidRDefault="00F925E1" w14:paraId="391546BA" w14:textId="1A1967A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4/20</w:t>
            </w:r>
          </w:p>
        </w:tc>
        <w:tc>
          <w:tcPr>
            <w:tcW w:w="905" w:type="dxa"/>
            <w:gridSpan w:val="2"/>
            <w:tcBorders>
              <w:top w:val="single" w:color="BFBFBF" w:themeColor="background1" w:themeShade="BF" w:sz="4" w:space="0"/>
              <w:left w:val="single" w:color="D0CECE" w:themeColor="background2" w:themeShade="E6" w:sz="4" w:space="0"/>
              <w:bottom w:val="single" w:color="BFBFBF" w:themeColor="background1" w:themeShade="BF" w:sz="36" w:space="0"/>
              <w:right w:val="single" w:color="BFBFBF" w:themeColor="background1" w:themeShade="BF" w:sz="18" w:space="0"/>
            </w:tcBorders>
            <w:shd w:val="clear" w:color="auto" w:fill="FFF2CC" w:themeFill="accent4" w:themeFillTint="33"/>
            <w:vAlign w:val="center"/>
          </w:tcPr>
          <w:p w:rsidRPr="00A073C6" w:rsidR="00F925E1" w:rsidP="0070318E" w:rsidRDefault="00F925E1" w14:paraId="00471BA6" w14:textId="77777777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4F5049" w:rsidP="0063112D" w:rsidRDefault="004F5049" w14:paraId="2C8587EF" w14:textId="77777777">
      <w:pPr>
        <w:spacing w:line="360" w:lineRule="auto"/>
        <w:outlineLvl w:val="0"/>
        <w:rPr>
          <w:bCs/>
          <w:color w:val="808080" w:themeColor="background1" w:themeShade="80"/>
          <w:szCs w:val="20"/>
        </w:rPr>
        <w:sectPr w:rsidR="004F5049" w:rsidSect="00570CE6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7712" w:h="24480" w:orient="portrait"/>
          <w:pgMar w:top="720" w:right="432" w:bottom="720" w:left="495" w:header="720" w:footer="518" w:gutter="0"/>
          <w:cols w:space="720"/>
          <w:titlePg/>
          <w:docGrid w:linePitch="360"/>
        </w:sectPr>
      </w:pPr>
    </w:p>
    <w:p w:rsidR="00E332B1" w:rsidP="008F14E8" w:rsidRDefault="00E332B1" w14:paraId="0F8A1B26" w14:textId="77777777">
      <w:pPr>
        <w:rPr>
          <w:b/>
          <w:color w:val="000000" w:themeColor="text1"/>
          <w:sz w:val="32"/>
          <w:szCs w:val="44"/>
        </w:rPr>
        <w:sectPr w:rsidR="00E332B1" w:rsidSect="004F5049">
          <w:headerReference w:type="default" r:id="rId16"/>
          <w:headerReference w:type="first" r:id="rId17"/>
          <w:footerReference w:type="first" r:id="rId18"/>
          <w:pgSz w:w="12240" w:h="15840" w:orient="landscape"/>
          <w:pgMar w:top="720" w:right="432" w:bottom="720" w:left="495" w:header="720" w:footer="518" w:gutter="0"/>
          <w:cols w:space="720"/>
          <w:titlePg/>
          <w:docGrid w:linePitch="360"/>
        </w:sectPr>
      </w:pPr>
    </w:p>
    <w:p w:rsidRPr="003D706E" w:rsidR="00473A9E" w:rsidP="00E332B1" w:rsidRDefault="00473A9E" w14:paraId="537E491E" w14:textId="3C857479">
      <w:pPr>
        <w:rPr>
          <w:b/>
          <w:color w:val="000000" w:themeColor="text1"/>
          <w:sz w:val="32"/>
          <w:szCs w:val="44"/>
        </w:rPr>
      </w:pPr>
    </w:p>
    <w:sectPr w:rsidRPr="003D706E" w:rsidR="00473A9E" w:rsidSect="00E332B1">
      <w:headerReference w:type="default" r:id="rId19"/>
      <w:headerReference w:type="first" r:id="rId20"/>
      <w:footerReference w:type="first" r:id="rId21"/>
      <w:type w:val="continuous"/>
      <w:pgSz w:w="12240" w:h="15840" w:orient="landscape"/>
      <w:pgMar w:top="720" w:right="432" w:bottom="720" w:left="495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6BC2" w:rsidP="00F36FE0" w:rsidRDefault="00706BC2" w14:paraId="60A7DBAF" w14:textId="77777777">
      <w:r>
        <w:separator/>
      </w:r>
    </w:p>
  </w:endnote>
  <w:endnote w:type="continuationSeparator" w:id="0">
    <w:p w:rsidR="00706BC2" w:rsidP="00F36FE0" w:rsidRDefault="00706BC2" w14:paraId="7E970044" w14:textId="77777777">
      <w:r>
        <w:continuationSeparator/>
      </w:r>
    </w:p>
  </w:endnote>
  <w:endnote w:type="continuationNotice" w:id="1">
    <w:p w:rsidR="00706BC2" w:rsidRDefault="00706BC2" w14:paraId="42736FA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99565154"/>
      <w:docPartObj>
        <w:docPartGallery w:val="Page Numbers (Bottom of Page)"/>
        <w:docPartUnique/>
      </w:docPartObj>
    </w:sdtPr>
    <w:sdtContent>
      <w:p w:rsidR="008A395E" w:rsidP="00036FF2" w:rsidRDefault="008A395E" w14:paraId="67615D17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395E" w:rsidP="00F36FE0" w:rsidRDefault="008A395E" w14:paraId="1D3D34B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395E" w:rsidP="00F36FE0" w:rsidRDefault="008A395E" w14:paraId="078A3F1B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70"/>
      <w:gridCol w:w="4970"/>
      <w:gridCol w:w="4970"/>
    </w:tblGrid>
    <w:tr w:rsidR="061F6628" w:rsidTr="061F6628" w14:paraId="798BD65E" w14:textId="77777777">
      <w:tc>
        <w:tcPr>
          <w:tcW w:w="4970" w:type="dxa"/>
        </w:tcPr>
        <w:p w:rsidR="061F6628" w:rsidP="061F6628" w:rsidRDefault="061F6628" w14:paraId="54407411" w14:textId="24A80613">
          <w:pPr>
            <w:pStyle w:val="Header"/>
            <w:ind w:left="-115"/>
          </w:pPr>
        </w:p>
      </w:tc>
      <w:tc>
        <w:tcPr>
          <w:tcW w:w="4970" w:type="dxa"/>
        </w:tcPr>
        <w:p w:rsidR="061F6628" w:rsidP="061F6628" w:rsidRDefault="061F6628" w14:paraId="2C05A83C" w14:textId="3329DB13">
          <w:pPr>
            <w:pStyle w:val="Header"/>
            <w:jc w:val="center"/>
          </w:pPr>
        </w:p>
      </w:tc>
      <w:tc>
        <w:tcPr>
          <w:tcW w:w="4970" w:type="dxa"/>
        </w:tcPr>
        <w:p w:rsidR="061F6628" w:rsidP="061F6628" w:rsidRDefault="061F6628" w14:paraId="3E40B6D7" w14:textId="39F4DFC3">
          <w:pPr>
            <w:pStyle w:val="Header"/>
            <w:ind w:right="-115"/>
            <w:jc w:val="right"/>
          </w:pPr>
        </w:p>
      </w:tc>
    </w:tr>
  </w:tbl>
  <w:p w:rsidR="00780B1E" w:rsidRDefault="00780B1E" w14:paraId="51E968E9" w14:textId="526853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061F6628" w:rsidTr="061F6628" w14:paraId="4CF323D2" w14:textId="77777777">
      <w:tc>
        <w:tcPr>
          <w:tcW w:w="3770" w:type="dxa"/>
        </w:tcPr>
        <w:p w:rsidR="061F6628" w:rsidP="061F6628" w:rsidRDefault="061F6628" w14:paraId="0A5E9C0F" w14:textId="331E64EC">
          <w:pPr>
            <w:pStyle w:val="Header"/>
            <w:ind w:left="-115"/>
          </w:pPr>
        </w:p>
      </w:tc>
      <w:tc>
        <w:tcPr>
          <w:tcW w:w="3770" w:type="dxa"/>
        </w:tcPr>
        <w:p w:rsidR="061F6628" w:rsidP="061F6628" w:rsidRDefault="061F6628" w14:paraId="154EDE4E" w14:textId="1AD49969">
          <w:pPr>
            <w:pStyle w:val="Header"/>
            <w:jc w:val="center"/>
          </w:pPr>
        </w:p>
      </w:tc>
      <w:tc>
        <w:tcPr>
          <w:tcW w:w="3770" w:type="dxa"/>
        </w:tcPr>
        <w:p w:rsidR="061F6628" w:rsidP="061F6628" w:rsidRDefault="061F6628" w14:paraId="3E11D93F" w14:textId="36882068">
          <w:pPr>
            <w:pStyle w:val="Header"/>
            <w:ind w:right="-115"/>
            <w:jc w:val="right"/>
          </w:pPr>
        </w:p>
      </w:tc>
    </w:tr>
  </w:tbl>
  <w:p w:rsidR="00780B1E" w:rsidRDefault="00780B1E" w14:paraId="37FD5713" w14:textId="30E1632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061F6628" w:rsidTr="061F6628" w14:paraId="5283D22B" w14:textId="77777777">
      <w:tc>
        <w:tcPr>
          <w:tcW w:w="3770" w:type="dxa"/>
        </w:tcPr>
        <w:p w:rsidR="061F6628" w:rsidP="061F6628" w:rsidRDefault="061F6628" w14:paraId="39509E98" w14:textId="3A0D9EA4">
          <w:pPr>
            <w:pStyle w:val="Header"/>
            <w:ind w:left="-115"/>
          </w:pPr>
        </w:p>
      </w:tc>
      <w:tc>
        <w:tcPr>
          <w:tcW w:w="3770" w:type="dxa"/>
        </w:tcPr>
        <w:p w:rsidR="061F6628" w:rsidP="061F6628" w:rsidRDefault="061F6628" w14:paraId="3B90795F" w14:textId="2DC1C972">
          <w:pPr>
            <w:pStyle w:val="Header"/>
            <w:jc w:val="center"/>
          </w:pPr>
        </w:p>
      </w:tc>
      <w:tc>
        <w:tcPr>
          <w:tcW w:w="3770" w:type="dxa"/>
        </w:tcPr>
        <w:p w:rsidR="061F6628" w:rsidP="061F6628" w:rsidRDefault="061F6628" w14:paraId="590B5BF3" w14:textId="54092900">
          <w:pPr>
            <w:pStyle w:val="Header"/>
            <w:ind w:right="-115"/>
            <w:jc w:val="right"/>
          </w:pPr>
        </w:p>
      </w:tc>
    </w:tr>
  </w:tbl>
  <w:p w:rsidR="00780B1E" w:rsidRDefault="00780B1E" w14:paraId="6C69BAC6" w14:textId="5298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6BC2" w:rsidP="00F36FE0" w:rsidRDefault="00706BC2" w14:paraId="3C3A485F" w14:textId="77777777">
      <w:r>
        <w:separator/>
      </w:r>
    </w:p>
  </w:footnote>
  <w:footnote w:type="continuationSeparator" w:id="0">
    <w:p w:rsidR="00706BC2" w:rsidP="00F36FE0" w:rsidRDefault="00706BC2" w14:paraId="023C9314" w14:textId="77777777">
      <w:r>
        <w:continuationSeparator/>
      </w:r>
    </w:p>
  </w:footnote>
  <w:footnote w:type="continuationNotice" w:id="1">
    <w:p w:rsidR="00706BC2" w:rsidRDefault="00706BC2" w14:paraId="6AE0E56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70"/>
      <w:gridCol w:w="4970"/>
      <w:gridCol w:w="4970"/>
    </w:tblGrid>
    <w:tr w:rsidR="061F6628" w:rsidTr="061F6628" w14:paraId="29DA1889" w14:textId="77777777">
      <w:tc>
        <w:tcPr>
          <w:tcW w:w="4970" w:type="dxa"/>
        </w:tcPr>
        <w:p w:rsidR="061F6628" w:rsidP="061F6628" w:rsidRDefault="061F6628" w14:paraId="6FA5EC90" w14:textId="7039C76C">
          <w:pPr>
            <w:pStyle w:val="Header"/>
            <w:ind w:left="-115"/>
          </w:pPr>
        </w:p>
      </w:tc>
      <w:tc>
        <w:tcPr>
          <w:tcW w:w="4970" w:type="dxa"/>
        </w:tcPr>
        <w:p w:rsidR="061F6628" w:rsidP="061F6628" w:rsidRDefault="061F6628" w14:paraId="3CFB2282" w14:textId="521BD97D">
          <w:pPr>
            <w:pStyle w:val="Header"/>
            <w:jc w:val="center"/>
          </w:pPr>
        </w:p>
      </w:tc>
      <w:tc>
        <w:tcPr>
          <w:tcW w:w="4970" w:type="dxa"/>
        </w:tcPr>
        <w:p w:rsidR="061F6628" w:rsidP="061F6628" w:rsidRDefault="061F6628" w14:paraId="6DC65280" w14:textId="0F6DF73B">
          <w:pPr>
            <w:pStyle w:val="Header"/>
            <w:ind w:right="-115"/>
            <w:jc w:val="right"/>
          </w:pPr>
        </w:p>
      </w:tc>
    </w:tr>
  </w:tbl>
  <w:p w:rsidR="00780B1E" w:rsidRDefault="00780B1E" w14:paraId="3AF8E437" w14:textId="2B4B0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70"/>
      <w:gridCol w:w="4970"/>
      <w:gridCol w:w="4970"/>
    </w:tblGrid>
    <w:tr w:rsidR="061F6628" w:rsidTr="061F6628" w14:paraId="16EB569C" w14:textId="77777777">
      <w:tc>
        <w:tcPr>
          <w:tcW w:w="4970" w:type="dxa"/>
        </w:tcPr>
        <w:p w:rsidR="061F6628" w:rsidP="061F6628" w:rsidRDefault="061F6628" w14:paraId="0F6680D5" w14:textId="4E743FB0">
          <w:pPr>
            <w:pStyle w:val="Header"/>
            <w:ind w:left="-115"/>
          </w:pPr>
        </w:p>
      </w:tc>
      <w:tc>
        <w:tcPr>
          <w:tcW w:w="4970" w:type="dxa"/>
        </w:tcPr>
        <w:p w:rsidR="061F6628" w:rsidP="061F6628" w:rsidRDefault="061F6628" w14:paraId="29C9060A" w14:textId="0AF1F381">
          <w:pPr>
            <w:pStyle w:val="Header"/>
            <w:jc w:val="center"/>
          </w:pPr>
        </w:p>
      </w:tc>
      <w:tc>
        <w:tcPr>
          <w:tcW w:w="4970" w:type="dxa"/>
        </w:tcPr>
        <w:p w:rsidR="061F6628" w:rsidP="061F6628" w:rsidRDefault="061F6628" w14:paraId="7EDDEEDB" w14:textId="4C135E56">
          <w:pPr>
            <w:pStyle w:val="Header"/>
            <w:ind w:right="-115"/>
            <w:jc w:val="right"/>
          </w:pPr>
        </w:p>
      </w:tc>
    </w:tr>
  </w:tbl>
  <w:p w:rsidR="00780B1E" w:rsidRDefault="00780B1E" w14:paraId="79650B80" w14:textId="7302C2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061F6628" w:rsidTr="061F6628" w14:paraId="0A3B3DFE" w14:textId="77777777">
      <w:tc>
        <w:tcPr>
          <w:tcW w:w="3770" w:type="dxa"/>
        </w:tcPr>
        <w:p w:rsidR="061F6628" w:rsidP="061F6628" w:rsidRDefault="061F6628" w14:paraId="06DAF355" w14:textId="776BCCF7">
          <w:pPr>
            <w:pStyle w:val="Header"/>
            <w:ind w:left="-115"/>
          </w:pPr>
        </w:p>
      </w:tc>
      <w:tc>
        <w:tcPr>
          <w:tcW w:w="3770" w:type="dxa"/>
        </w:tcPr>
        <w:p w:rsidR="061F6628" w:rsidP="061F6628" w:rsidRDefault="061F6628" w14:paraId="3A8C79B0" w14:textId="1EFAA363">
          <w:pPr>
            <w:pStyle w:val="Header"/>
            <w:jc w:val="center"/>
          </w:pPr>
        </w:p>
      </w:tc>
      <w:tc>
        <w:tcPr>
          <w:tcW w:w="3770" w:type="dxa"/>
        </w:tcPr>
        <w:p w:rsidR="061F6628" w:rsidP="061F6628" w:rsidRDefault="061F6628" w14:paraId="7752668A" w14:textId="4BFBE020">
          <w:pPr>
            <w:pStyle w:val="Header"/>
            <w:ind w:right="-115"/>
            <w:jc w:val="right"/>
          </w:pPr>
        </w:p>
      </w:tc>
    </w:tr>
  </w:tbl>
  <w:p w:rsidR="00780B1E" w:rsidRDefault="00780B1E" w14:paraId="4CCE2013" w14:textId="6D96FB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061F6628" w:rsidTr="061F6628" w14:paraId="7A3E5EFF" w14:textId="77777777">
      <w:tc>
        <w:tcPr>
          <w:tcW w:w="3770" w:type="dxa"/>
        </w:tcPr>
        <w:p w:rsidR="061F6628" w:rsidP="061F6628" w:rsidRDefault="061F6628" w14:paraId="6B901AF3" w14:textId="596BD591">
          <w:pPr>
            <w:pStyle w:val="Header"/>
            <w:ind w:left="-115"/>
          </w:pPr>
        </w:p>
      </w:tc>
      <w:tc>
        <w:tcPr>
          <w:tcW w:w="3770" w:type="dxa"/>
        </w:tcPr>
        <w:p w:rsidR="061F6628" w:rsidP="061F6628" w:rsidRDefault="061F6628" w14:paraId="07BA67F6" w14:textId="74C78FAE">
          <w:pPr>
            <w:pStyle w:val="Header"/>
            <w:jc w:val="center"/>
          </w:pPr>
        </w:p>
      </w:tc>
      <w:tc>
        <w:tcPr>
          <w:tcW w:w="3770" w:type="dxa"/>
        </w:tcPr>
        <w:p w:rsidR="061F6628" w:rsidP="061F6628" w:rsidRDefault="061F6628" w14:paraId="7305189B" w14:textId="2447663B">
          <w:pPr>
            <w:pStyle w:val="Header"/>
            <w:ind w:right="-115"/>
            <w:jc w:val="right"/>
          </w:pPr>
        </w:p>
      </w:tc>
    </w:tr>
  </w:tbl>
  <w:p w:rsidR="00780B1E" w:rsidRDefault="00780B1E" w14:paraId="1968FA30" w14:textId="65F841A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061F6628" w:rsidTr="061F6628" w14:paraId="773C901E" w14:textId="77777777">
      <w:tc>
        <w:tcPr>
          <w:tcW w:w="3770" w:type="dxa"/>
        </w:tcPr>
        <w:p w:rsidR="061F6628" w:rsidP="061F6628" w:rsidRDefault="061F6628" w14:paraId="653F3AB6" w14:textId="20E49266">
          <w:pPr>
            <w:pStyle w:val="Header"/>
            <w:ind w:left="-115"/>
          </w:pPr>
        </w:p>
      </w:tc>
      <w:tc>
        <w:tcPr>
          <w:tcW w:w="3770" w:type="dxa"/>
        </w:tcPr>
        <w:p w:rsidR="061F6628" w:rsidP="061F6628" w:rsidRDefault="061F6628" w14:paraId="771F3A31" w14:textId="37DE3A1F">
          <w:pPr>
            <w:pStyle w:val="Header"/>
            <w:jc w:val="center"/>
          </w:pPr>
        </w:p>
      </w:tc>
      <w:tc>
        <w:tcPr>
          <w:tcW w:w="3770" w:type="dxa"/>
        </w:tcPr>
        <w:p w:rsidR="061F6628" w:rsidP="061F6628" w:rsidRDefault="061F6628" w14:paraId="75952648" w14:textId="00F1F227">
          <w:pPr>
            <w:pStyle w:val="Header"/>
            <w:ind w:right="-115"/>
            <w:jc w:val="right"/>
          </w:pPr>
        </w:p>
      </w:tc>
    </w:tr>
  </w:tbl>
  <w:p w:rsidR="00780B1E" w:rsidRDefault="00780B1E" w14:paraId="6592A6A5" w14:textId="745B1C4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061F6628" w:rsidTr="061F6628" w14:paraId="1D5B7582" w14:textId="77777777">
      <w:tc>
        <w:tcPr>
          <w:tcW w:w="3770" w:type="dxa"/>
        </w:tcPr>
        <w:p w:rsidR="061F6628" w:rsidP="061F6628" w:rsidRDefault="061F6628" w14:paraId="1AE4B45D" w14:textId="0A2DC91C">
          <w:pPr>
            <w:pStyle w:val="Header"/>
            <w:ind w:left="-115"/>
          </w:pPr>
        </w:p>
      </w:tc>
      <w:tc>
        <w:tcPr>
          <w:tcW w:w="3770" w:type="dxa"/>
        </w:tcPr>
        <w:p w:rsidR="061F6628" w:rsidP="061F6628" w:rsidRDefault="061F6628" w14:paraId="085E47A6" w14:textId="7749FA5F">
          <w:pPr>
            <w:pStyle w:val="Header"/>
            <w:jc w:val="center"/>
          </w:pPr>
        </w:p>
      </w:tc>
      <w:tc>
        <w:tcPr>
          <w:tcW w:w="3770" w:type="dxa"/>
        </w:tcPr>
        <w:p w:rsidR="061F6628" w:rsidP="061F6628" w:rsidRDefault="061F6628" w14:paraId="0D451A71" w14:textId="201B5ADF">
          <w:pPr>
            <w:pStyle w:val="Header"/>
            <w:ind w:right="-115"/>
            <w:jc w:val="right"/>
          </w:pPr>
        </w:p>
      </w:tc>
    </w:tr>
  </w:tbl>
  <w:p w:rsidR="00780B1E" w:rsidRDefault="00780B1E" w14:paraId="411EA73D" w14:textId="67044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A2CD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B6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4E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5064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35CD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D404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4A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E94C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3AC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0B711125"/>
    <w:multiLevelType w:val="hybridMultilevel"/>
    <w:tmpl w:val="BEFEB5BA"/>
    <w:lvl w:ilvl="0" w:tplc="9E664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917EF2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3BE2C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58DA35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4740E8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9422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348C4A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6D07A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7B2D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DD06950"/>
    <w:multiLevelType w:val="hybridMultilevel"/>
    <w:tmpl w:val="E3F24086"/>
    <w:lvl w:ilvl="0" w:tplc="7FEC1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D9BA5E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C00C1C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9B6A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C24E9D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7EC6E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DD9A1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86651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9AFE8A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0C84DE0"/>
    <w:multiLevelType w:val="hybridMultilevel"/>
    <w:tmpl w:val="C428E1B8"/>
    <w:lvl w:ilvl="0" w:tplc="D53CD6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9A6B5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BE2A9E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046277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B1FEFC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EA127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74B486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FBBAC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3F52A6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7A58BF"/>
    <w:multiLevelType w:val="hybridMultilevel"/>
    <w:tmpl w:val="C428E1B8"/>
    <w:lvl w:ilvl="0" w:tplc="B1CC6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632C24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136EA03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C3FAC7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EADA6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B588C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8C84C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6F60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F28A56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E423550"/>
    <w:multiLevelType w:val="hybrid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07C0603"/>
    <w:multiLevelType w:val="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54D65D13"/>
    <w:multiLevelType w:val="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75E6C7E"/>
    <w:multiLevelType w:val="hybridMultilevel"/>
    <w:tmpl w:val="C428E1B8"/>
    <w:lvl w:ilvl="0" w:tplc="E2FEA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536F9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18F4BFB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75BC1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946A12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B2AAC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9F44A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CDBC1A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2980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5" w15:restartNumberingAfterBreak="0">
    <w:nsid w:val="68206716"/>
    <w:multiLevelType w:val="hybridMultilevel"/>
    <w:tmpl w:val="190AF1BE"/>
    <w:lvl w:ilvl="0" w:tplc="7A5E0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D26AB8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F59C0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A1A0E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194492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CCCD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E5F8F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1428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ECE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7" w15:restartNumberingAfterBreak="0">
    <w:nsid w:val="6F0B39CD"/>
    <w:multiLevelType w:val="hybridMultilevel"/>
    <w:tmpl w:val="6B309A34"/>
    <w:lvl w:ilvl="0" w:tplc="8432F2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8BC99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5D96D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DE7E3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3B4064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F84E8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EC2CE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7D5238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CFB84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8C60E94"/>
    <w:multiLevelType w:val="hybrid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40"/>
  </w:num>
  <w:num w:numId="13">
    <w:abstractNumId w:val="38"/>
  </w:num>
  <w:num w:numId="14">
    <w:abstractNumId w:val="20"/>
  </w:num>
  <w:num w:numId="15">
    <w:abstractNumId w:val="14"/>
  </w:num>
  <w:num w:numId="16">
    <w:abstractNumId w:val="25"/>
  </w:num>
  <w:num w:numId="17">
    <w:abstractNumId w:val="32"/>
  </w:num>
  <w:num w:numId="18">
    <w:abstractNumId w:val="18"/>
  </w:num>
  <w:num w:numId="19">
    <w:abstractNumId w:val="16"/>
  </w:num>
  <w:num w:numId="20">
    <w:abstractNumId w:val="33"/>
  </w:num>
  <w:num w:numId="21">
    <w:abstractNumId w:val="17"/>
  </w:num>
  <w:num w:numId="22">
    <w:abstractNumId w:val="30"/>
  </w:num>
  <w:num w:numId="23">
    <w:abstractNumId w:val="41"/>
  </w:num>
  <w:num w:numId="24">
    <w:abstractNumId w:val="37"/>
  </w:num>
  <w:num w:numId="25">
    <w:abstractNumId w:val="13"/>
  </w:num>
  <w:num w:numId="26">
    <w:abstractNumId w:val="35"/>
  </w:num>
  <w:num w:numId="27">
    <w:abstractNumId w:val="12"/>
  </w:num>
  <w:num w:numId="28">
    <w:abstractNumId w:val="29"/>
  </w:num>
  <w:num w:numId="29">
    <w:abstractNumId w:val="22"/>
  </w:num>
  <w:num w:numId="30">
    <w:abstractNumId w:val="21"/>
  </w:num>
  <w:num w:numId="31">
    <w:abstractNumId w:val="31"/>
  </w:num>
  <w:num w:numId="32">
    <w:abstractNumId w:val="15"/>
  </w:num>
  <w:num w:numId="33">
    <w:abstractNumId w:val="39"/>
  </w:num>
  <w:num w:numId="34">
    <w:abstractNumId w:val="10"/>
  </w:num>
  <w:num w:numId="35">
    <w:abstractNumId w:val="36"/>
  </w:num>
  <w:num w:numId="36">
    <w:abstractNumId w:val="24"/>
  </w:num>
  <w:num w:numId="37">
    <w:abstractNumId w:val="42"/>
  </w:num>
  <w:num w:numId="38">
    <w:abstractNumId w:val="19"/>
  </w:num>
  <w:num w:numId="39">
    <w:abstractNumId w:val="11"/>
  </w:num>
  <w:num w:numId="40">
    <w:abstractNumId w:val="23"/>
  </w:num>
  <w:num w:numId="41">
    <w:abstractNumId w:val="27"/>
  </w:num>
  <w:num w:numId="42">
    <w:abstractNumId w:val="28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ctiveWritingStyle w:lang="en-AU" w:vendorID="64" w:dllVersion="4096" w:nlCheck="1" w:checkStyle="0" w:appName="MSWord"/>
  <w:proofState w:spelling="clean" w:grammar="dirty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E9"/>
    <w:rsid w:val="000013C8"/>
    <w:rsid w:val="00002C77"/>
    <w:rsid w:val="00016F6D"/>
    <w:rsid w:val="00031AF7"/>
    <w:rsid w:val="00036E2D"/>
    <w:rsid w:val="00036FF2"/>
    <w:rsid w:val="000413A5"/>
    <w:rsid w:val="0005511C"/>
    <w:rsid w:val="000A2755"/>
    <w:rsid w:val="000B3AA5"/>
    <w:rsid w:val="000C02F8"/>
    <w:rsid w:val="000C49BE"/>
    <w:rsid w:val="000C4DD4"/>
    <w:rsid w:val="000C5A84"/>
    <w:rsid w:val="000D5F7F"/>
    <w:rsid w:val="000D7482"/>
    <w:rsid w:val="000E7AF5"/>
    <w:rsid w:val="000F1D44"/>
    <w:rsid w:val="000F6DA2"/>
    <w:rsid w:val="00102924"/>
    <w:rsid w:val="001032AD"/>
    <w:rsid w:val="0011091C"/>
    <w:rsid w:val="00111C4F"/>
    <w:rsid w:val="00113DCB"/>
    <w:rsid w:val="00121D51"/>
    <w:rsid w:val="00124D4B"/>
    <w:rsid w:val="001304C4"/>
    <w:rsid w:val="001472A1"/>
    <w:rsid w:val="00150B91"/>
    <w:rsid w:val="001546C7"/>
    <w:rsid w:val="00172EE8"/>
    <w:rsid w:val="001756CC"/>
    <w:rsid w:val="001848FC"/>
    <w:rsid w:val="001962A6"/>
    <w:rsid w:val="001E1863"/>
    <w:rsid w:val="00200253"/>
    <w:rsid w:val="00206944"/>
    <w:rsid w:val="00206A92"/>
    <w:rsid w:val="002453A2"/>
    <w:rsid w:val="002507EE"/>
    <w:rsid w:val="00260AD4"/>
    <w:rsid w:val="00262454"/>
    <w:rsid w:val="00294C13"/>
    <w:rsid w:val="00294C92"/>
    <w:rsid w:val="00296750"/>
    <w:rsid w:val="002A45FC"/>
    <w:rsid w:val="002A6488"/>
    <w:rsid w:val="002E1766"/>
    <w:rsid w:val="002E1C61"/>
    <w:rsid w:val="002E4407"/>
    <w:rsid w:val="002E68EF"/>
    <w:rsid w:val="002F2C0D"/>
    <w:rsid w:val="002F39CD"/>
    <w:rsid w:val="00303C60"/>
    <w:rsid w:val="0031410C"/>
    <w:rsid w:val="00321387"/>
    <w:rsid w:val="00330D15"/>
    <w:rsid w:val="00332DF6"/>
    <w:rsid w:val="00337AD0"/>
    <w:rsid w:val="003457E6"/>
    <w:rsid w:val="00345B4E"/>
    <w:rsid w:val="0036595F"/>
    <w:rsid w:val="003758D7"/>
    <w:rsid w:val="00385C71"/>
    <w:rsid w:val="00394B27"/>
    <w:rsid w:val="00394B8A"/>
    <w:rsid w:val="003A50E9"/>
    <w:rsid w:val="003A704D"/>
    <w:rsid w:val="003B1ABE"/>
    <w:rsid w:val="003C68E8"/>
    <w:rsid w:val="003D220F"/>
    <w:rsid w:val="003D28EE"/>
    <w:rsid w:val="003D706E"/>
    <w:rsid w:val="003D7E76"/>
    <w:rsid w:val="003E0399"/>
    <w:rsid w:val="003E7A75"/>
    <w:rsid w:val="003F2957"/>
    <w:rsid w:val="003F7279"/>
    <w:rsid w:val="003F787D"/>
    <w:rsid w:val="004014CC"/>
    <w:rsid w:val="00422668"/>
    <w:rsid w:val="00446050"/>
    <w:rsid w:val="00453FB0"/>
    <w:rsid w:val="0045552B"/>
    <w:rsid w:val="0046242A"/>
    <w:rsid w:val="004654F9"/>
    <w:rsid w:val="004674F6"/>
    <w:rsid w:val="00473A9E"/>
    <w:rsid w:val="00482909"/>
    <w:rsid w:val="00491059"/>
    <w:rsid w:val="00492BF1"/>
    <w:rsid w:val="00493BCE"/>
    <w:rsid w:val="004952F9"/>
    <w:rsid w:val="004A2483"/>
    <w:rsid w:val="004A2A02"/>
    <w:rsid w:val="004B25CD"/>
    <w:rsid w:val="004B4C32"/>
    <w:rsid w:val="004D59AF"/>
    <w:rsid w:val="004E1923"/>
    <w:rsid w:val="004E4A0F"/>
    <w:rsid w:val="004E520B"/>
    <w:rsid w:val="004E59C7"/>
    <w:rsid w:val="004E7C78"/>
    <w:rsid w:val="004F427E"/>
    <w:rsid w:val="004F5049"/>
    <w:rsid w:val="005063BE"/>
    <w:rsid w:val="00507F71"/>
    <w:rsid w:val="00507FF4"/>
    <w:rsid w:val="005163F3"/>
    <w:rsid w:val="00531F82"/>
    <w:rsid w:val="005345A7"/>
    <w:rsid w:val="00543EFB"/>
    <w:rsid w:val="00546EB7"/>
    <w:rsid w:val="00547183"/>
    <w:rsid w:val="00557C38"/>
    <w:rsid w:val="00570CE6"/>
    <w:rsid w:val="00574CA2"/>
    <w:rsid w:val="005913EC"/>
    <w:rsid w:val="005921CD"/>
    <w:rsid w:val="005968C0"/>
    <w:rsid w:val="005A2BD6"/>
    <w:rsid w:val="005A556E"/>
    <w:rsid w:val="005B7C30"/>
    <w:rsid w:val="005C1013"/>
    <w:rsid w:val="005D0707"/>
    <w:rsid w:val="005E6447"/>
    <w:rsid w:val="005F5ABE"/>
    <w:rsid w:val="005F70B0"/>
    <w:rsid w:val="005F7B5D"/>
    <w:rsid w:val="006207F9"/>
    <w:rsid w:val="0063112D"/>
    <w:rsid w:val="006316D7"/>
    <w:rsid w:val="006437C4"/>
    <w:rsid w:val="0064690D"/>
    <w:rsid w:val="00660D04"/>
    <w:rsid w:val="00666161"/>
    <w:rsid w:val="0068023F"/>
    <w:rsid w:val="00681EE0"/>
    <w:rsid w:val="006935B1"/>
    <w:rsid w:val="006940BE"/>
    <w:rsid w:val="006950B1"/>
    <w:rsid w:val="006B39F0"/>
    <w:rsid w:val="006B5ECE"/>
    <w:rsid w:val="006B6267"/>
    <w:rsid w:val="006C1052"/>
    <w:rsid w:val="006C3482"/>
    <w:rsid w:val="006C39ED"/>
    <w:rsid w:val="006C66DE"/>
    <w:rsid w:val="006D36F2"/>
    <w:rsid w:val="006D6888"/>
    <w:rsid w:val="006E24AA"/>
    <w:rsid w:val="006E2FAC"/>
    <w:rsid w:val="006F5AC0"/>
    <w:rsid w:val="0070318E"/>
    <w:rsid w:val="00706BC2"/>
    <w:rsid w:val="00714325"/>
    <w:rsid w:val="007426A1"/>
    <w:rsid w:val="00744E50"/>
    <w:rsid w:val="00750545"/>
    <w:rsid w:val="00756B3B"/>
    <w:rsid w:val="00774101"/>
    <w:rsid w:val="00780890"/>
    <w:rsid w:val="00780B1E"/>
    <w:rsid w:val="0078197E"/>
    <w:rsid w:val="00783BAD"/>
    <w:rsid w:val="007C56FB"/>
    <w:rsid w:val="007D181E"/>
    <w:rsid w:val="007E3AB5"/>
    <w:rsid w:val="007E3DFF"/>
    <w:rsid w:val="007E7C6E"/>
    <w:rsid w:val="007F08AA"/>
    <w:rsid w:val="007F4394"/>
    <w:rsid w:val="007F4423"/>
    <w:rsid w:val="00804DF9"/>
    <w:rsid w:val="00813A41"/>
    <w:rsid w:val="0081690B"/>
    <w:rsid w:val="00830077"/>
    <w:rsid w:val="008350B3"/>
    <w:rsid w:val="0084542F"/>
    <w:rsid w:val="0085124E"/>
    <w:rsid w:val="00863730"/>
    <w:rsid w:val="00885299"/>
    <w:rsid w:val="008A38BB"/>
    <w:rsid w:val="008A395E"/>
    <w:rsid w:val="008A59FA"/>
    <w:rsid w:val="008B4152"/>
    <w:rsid w:val="008C3ED9"/>
    <w:rsid w:val="008C7BAE"/>
    <w:rsid w:val="008F0F82"/>
    <w:rsid w:val="008F14E8"/>
    <w:rsid w:val="008F72CE"/>
    <w:rsid w:val="008F73FB"/>
    <w:rsid w:val="008F74B0"/>
    <w:rsid w:val="009016C1"/>
    <w:rsid w:val="0091464D"/>
    <w:rsid w:val="009152A8"/>
    <w:rsid w:val="00915423"/>
    <w:rsid w:val="0094049F"/>
    <w:rsid w:val="00942BD8"/>
    <w:rsid w:val="00952AB1"/>
    <w:rsid w:val="009541D8"/>
    <w:rsid w:val="00977EFD"/>
    <w:rsid w:val="009A10DA"/>
    <w:rsid w:val="009A140C"/>
    <w:rsid w:val="009A7594"/>
    <w:rsid w:val="009C2E35"/>
    <w:rsid w:val="009C4A98"/>
    <w:rsid w:val="009C6682"/>
    <w:rsid w:val="009D3ACD"/>
    <w:rsid w:val="009D75CE"/>
    <w:rsid w:val="009E31FD"/>
    <w:rsid w:val="009E4A5C"/>
    <w:rsid w:val="009E71D3"/>
    <w:rsid w:val="009F028C"/>
    <w:rsid w:val="00A06691"/>
    <w:rsid w:val="00A073C6"/>
    <w:rsid w:val="00A11BF6"/>
    <w:rsid w:val="00A12C16"/>
    <w:rsid w:val="00A2037C"/>
    <w:rsid w:val="00A21A38"/>
    <w:rsid w:val="00A2277A"/>
    <w:rsid w:val="00A255C6"/>
    <w:rsid w:val="00A33B82"/>
    <w:rsid w:val="00A5400E"/>
    <w:rsid w:val="00A649D2"/>
    <w:rsid w:val="00A6738D"/>
    <w:rsid w:val="00A75E8D"/>
    <w:rsid w:val="00A87B53"/>
    <w:rsid w:val="00A94CC9"/>
    <w:rsid w:val="00A94E32"/>
    <w:rsid w:val="00A95536"/>
    <w:rsid w:val="00AA5E3A"/>
    <w:rsid w:val="00AB1F2A"/>
    <w:rsid w:val="00AC6B85"/>
    <w:rsid w:val="00AD6706"/>
    <w:rsid w:val="00AE12B5"/>
    <w:rsid w:val="00AE1A89"/>
    <w:rsid w:val="00AE5CE6"/>
    <w:rsid w:val="00B1033B"/>
    <w:rsid w:val="00B10770"/>
    <w:rsid w:val="00B11FA9"/>
    <w:rsid w:val="00B5277C"/>
    <w:rsid w:val="00B5531F"/>
    <w:rsid w:val="00B73F9D"/>
    <w:rsid w:val="00B8487A"/>
    <w:rsid w:val="00B8500C"/>
    <w:rsid w:val="00B91333"/>
    <w:rsid w:val="00B97A54"/>
    <w:rsid w:val="00BA49BD"/>
    <w:rsid w:val="00BC38F6"/>
    <w:rsid w:val="00BC3D1E"/>
    <w:rsid w:val="00BC4CD6"/>
    <w:rsid w:val="00BC7F9D"/>
    <w:rsid w:val="00C0452E"/>
    <w:rsid w:val="00C12C0B"/>
    <w:rsid w:val="00C14705"/>
    <w:rsid w:val="00C3014C"/>
    <w:rsid w:val="00C4472F"/>
    <w:rsid w:val="00C52DAA"/>
    <w:rsid w:val="00C559BD"/>
    <w:rsid w:val="00C81141"/>
    <w:rsid w:val="00C868DE"/>
    <w:rsid w:val="00CA2CD6"/>
    <w:rsid w:val="00CA5E15"/>
    <w:rsid w:val="00CA5F72"/>
    <w:rsid w:val="00CA6F96"/>
    <w:rsid w:val="00CB4DF0"/>
    <w:rsid w:val="00CB5333"/>
    <w:rsid w:val="00CB7FA5"/>
    <w:rsid w:val="00CD2479"/>
    <w:rsid w:val="00CF7C60"/>
    <w:rsid w:val="00D022DF"/>
    <w:rsid w:val="00D022E8"/>
    <w:rsid w:val="00D166A3"/>
    <w:rsid w:val="00D2118F"/>
    <w:rsid w:val="00D2644E"/>
    <w:rsid w:val="00D26580"/>
    <w:rsid w:val="00D4690E"/>
    <w:rsid w:val="00D60C39"/>
    <w:rsid w:val="00D660EC"/>
    <w:rsid w:val="00D675F4"/>
    <w:rsid w:val="00D82ADF"/>
    <w:rsid w:val="00D90B36"/>
    <w:rsid w:val="00DB1AE1"/>
    <w:rsid w:val="00DD0B24"/>
    <w:rsid w:val="00DE1475"/>
    <w:rsid w:val="00DE1C16"/>
    <w:rsid w:val="00E0014C"/>
    <w:rsid w:val="00E06662"/>
    <w:rsid w:val="00E11F52"/>
    <w:rsid w:val="00E1328E"/>
    <w:rsid w:val="00E13657"/>
    <w:rsid w:val="00E22906"/>
    <w:rsid w:val="00E32805"/>
    <w:rsid w:val="00E332B1"/>
    <w:rsid w:val="00E508D6"/>
    <w:rsid w:val="00E62BF6"/>
    <w:rsid w:val="00E702FC"/>
    <w:rsid w:val="00E7322A"/>
    <w:rsid w:val="00E8348B"/>
    <w:rsid w:val="00E85804"/>
    <w:rsid w:val="00E87354"/>
    <w:rsid w:val="00E942CC"/>
    <w:rsid w:val="00E95C18"/>
    <w:rsid w:val="00E97F89"/>
    <w:rsid w:val="00EB23F8"/>
    <w:rsid w:val="00EB5928"/>
    <w:rsid w:val="00EC3CDB"/>
    <w:rsid w:val="00EE0D7D"/>
    <w:rsid w:val="00F05EE6"/>
    <w:rsid w:val="00F11F7B"/>
    <w:rsid w:val="00F200A5"/>
    <w:rsid w:val="00F36FE0"/>
    <w:rsid w:val="00F52A7E"/>
    <w:rsid w:val="00F644E6"/>
    <w:rsid w:val="00F651E7"/>
    <w:rsid w:val="00F85E87"/>
    <w:rsid w:val="00F90516"/>
    <w:rsid w:val="00F92120"/>
    <w:rsid w:val="00F925E1"/>
    <w:rsid w:val="00FB1580"/>
    <w:rsid w:val="00FB4C7E"/>
    <w:rsid w:val="00FF51C2"/>
    <w:rsid w:val="00FF7C4B"/>
    <w:rsid w:val="03833D47"/>
    <w:rsid w:val="061F6628"/>
    <w:rsid w:val="3CF70AA5"/>
    <w:rsid w:val="40CD7E45"/>
    <w:rsid w:val="608D8023"/>
    <w:rsid w:val="69488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CBB27"/>
  <w15:docId w15:val="{DD930F01-B97B-F040-913B-FAA0AA2B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016F6D"/>
    <w:pPr>
      <w:spacing w:after="6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/>
    </w:pPr>
    <w:rPr>
      <w:rFonts w:ascii="Arial" w:hAnsi="Arial" w:eastAsia="Calibri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styleId="Style1" w:customStyle="1">
    <w:name w:val="Style1"/>
    <w:basedOn w:val="Heading1"/>
    <w:qFormat/>
    <w:rsid w:val="00016F6D"/>
  </w:style>
  <w:style w:type="paragraph" w:styleId="Style2" w:customStyle="1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styleId="Style3" w:customStyle="1">
    <w:name w:val="Style3"/>
    <w:basedOn w:val="Heading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footer" Target="footer4.xml" Id="rId18" /><Relationship Type="http://schemas.openxmlformats.org/officeDocument/2006/relationships/customXml" Target="../customXml/item3.xml" Id="rId3" /><Relationship Type="http://schemas.openxmlformats.org/officeDocument/2006/relationships/footer" Target="footer5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eader" Target="header5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02d3e435e6da444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ijain/Downloads/IC-Basic-Gantt-Chart-Template-10855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836b-b1aa-41f0-bd02-7e8ce7cd3d98}"/>
      </w:docPartPr>
      <w:docPartBody>
        <w:p w14:paraId="64F2D8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2" ma:contentTypeDescription="Create a new document." ma:contentTypeScope="" ma:versionID="a18d8c7a826a4384be35d344fb600e3b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561464a8ba9e003e21418daf8178ab53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AB3EC3-BEDE-F441-AA3A-DAE84FB97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0F0C9-822D-4DC3-8EFE-E5B014235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49a0f-7a91-4b6c-b400-3b7f5ddec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7820DD-BD92-429D-9F30-BE317CD0724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IC-Basic-Gantt-Chart-Template-10855_WORD.dotx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Jain, Ari</dc:creator>
  <keywords/>
  <dc:description/>
  <lastModifiedBy>Jain, Ari</lastModifiedBy>
  <revision>24</revision>
  <lastPrinted>2019-11-24T23:54:00.0000000Z</lastPrinted>
  <dcterms:created xsi:type="dcterms:W3CDTF">2021-02-08T17:13:00.0000000Z</dcterms:created>
  <dcterms:modified xsi:type="dcterms:W3CDTF">2021-02-09T20:48:48.2989866Z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0x010100ED21BC01FE41B54BBC76C8B0C40D491A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